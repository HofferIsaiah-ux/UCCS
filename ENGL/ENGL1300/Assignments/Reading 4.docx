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B30D" w14:textId="2151AA44" w:rsidR="005542B7" w:rsidRPr="00AC3C57" w:rsidRDefault="00B4110E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67C7CBFE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76E9BA0B" w14:textId="59FDCDF2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B4110E">
        <w:rPr>
          <w:rFonts w:ascii="Times New Roman" w:hAnsi="Times New Roman" w:cs="Times New Roman"/>
          <w:sz w:val="24"/>
          <w:szCs w:val="24"/>
        </w:rPr>
        <w:t>003</w:t>
      </w:r>
    </w:p>
    <w:p w14:paraId="7F9331FA" w14:textId="5C90C72A" w:rsidR="00227A91" w:rsidRPr="00AC3C57" w:rsidRDefault="00B4110E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9-29-24</w:t>
      </w:r>
    </w:p>
    <w:p w14:paraId="4CF138EF" w14:textId="7A97A347" w:rsidR="00227A91" w:rsidRDefault="0034359C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359C">
        <w:rPr>
          <w:rFonts w:ascii="Times New Roman" w:hAnsi="Times New Roman" w:cs="Times New Roman"/>
          <w:sz w:val="24"/>
          <w:szCs w:val="24"/>
        </w:rPr>
        <w:t xml:space="preserve">The Declaration of Independence </w:t>
      </w: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5D21FF11" w14:textId="3A86D74E" w:rsidR="00B965DB" w:rsidRPr="00AC3C57" w:rsidRDefault="00F76436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Jefferson </w:t>
      </w:r>
      <w:r w:rsidR="00E71AB1">
        <w:rPr>
          <w:rFonts w:ascii="Times New Roman" w:hAnsi="Times New Roman" w:cs="Times New Roman"/>
          <w:sz w:val="24"/>
          <w:szCs w:val="24"/>
        </w:rPr>
        <w:t xml:space="preserve">calls the American people who do not represent American as “The governed” </w:t>
      </w:r>
      <w:r w:rsidR="004F564F">
        <w:rPr>
          <w:rFonts w:ascii="Times New Roman" w:hAnsi="Times New Roman" w:cs="Times New Roman"/>
          <w:sz w:val="24"/>
          <w:szCs w:val="24"/>
        </w:rPr>
        <w:t>and from this I think Jeffersons targeted audience was us, the people, the ones who will be rule</w:t>
      </w:r>
      <w:r w:rsidR="006342C7">
        <w:rPr>
          <w:rFonts w:ascii="Times New Roman" w:hAnsi="Times New Roman" w:cs="Times New Roman"/>
          <w:sz w:val="24"/>
          <w:szCs w:val="24"/>
        </w:rPr>
        <w:t>d</w:t>
      </w:r>
      <w:r w:rsidR="004F564F">
        <w:rPr>
          <w:rFonts w:ascii="Times New Roman" w:hAnsi="Times New Roman" w:cs="Times New Roman"/>
          <w:sz w:val="24"/>
          <w:szCs w:val="24"/>
        </w:rPr>
        <w:t xml:space="preserve"> by </w:t>
      </w:r>
      <w:r w:rsidR="00724340">
        <w:rPr>
          <w:rFonts w:ascii="Times New Roman" w:hAnsi="Times New Roman" w:cs="Times New Roman"/>
          <w:sz w:val="24"/>
          <w:szCs w:val="24"/>
        </w:rPr>
        <w:t>our future government. Jefferson</w:t>
      </w:r>
      <w:r w:rsidR="003455EB">
        <w:rPr>
          <w:rFonts w:ascii="Times New Roman" w:hAnsi="Times New Roman" w:cs="Times New Roman"/>
          <w:sz w:val="24"/>
          <w:szCs w:val="24"/>
        </w:rPr>
        <w:t xml:space="preserve">, first, stats that in independence, all of us will have </w:t>
      </w:r>
      <w:r w:rsidR="002D0CEE">
        <w:rPr>
          <w:rFonts w:ascii="Times New Roman" w:hAnsi="Times New Roman" w:cs="Times New Roman"/>
          <w:sz w:val="24"/>
          <w:szCs w:val="24"/>
        </w:rPr>
        <w:t xml:space="preserve">the right of </w:t>
      </w:r>
      <w:r w:rsidR="003455EB">
        <w:rPr>
          <w:rFonts w:ascii="Times New Roman" w:hAnsi="Times New Roman" w:cs="Times New Roman"/>
          <w:sz w:val="24"/>
          <w:szCs w:val="24"/>
        </w:rPr>
        <w:t xml:space="preserve">Life, Liberty, and </w:t>
      </w:r>
      <w:r w:rsidR="002B464E">
        <w:rPr>
          <w:rFonts w:ascii="Times New Roman" w:hAnsi="Times New Roman" w:cs="Times New Roman"/>
          <w:sz w:val="24"/>
          <w:szCs w:val="24"/>
        </w:rPr>
        <w:t xml:space="preserve">pursuit of Happiness and our government will </w:t>
      </w:r>
      <w:r w:rsidR="002D0CEE">
        <w:rPr>
          <w:rFonts w:ascii="Times New Roman" w:hAnsi="Times New Roman" w:cs="Times New Roman"/>
          <w:sz w:val="24"/>
          <w:szCs w:val="24"/>
        </w:rPr>
        <w:t xml:space="preserve">protect these rights. </w:t>
      </w:r>
      <w:r w:rsidR="007D27F5">
        <w:rPr>
          <w:rFonts w:ascii="Times New Roman" w:hAnsi="Times New Roman" w:cs="Times New Roman"/>
          <w:sz w:val="24"/>
          <w:szCs w:val="24"/>
        </w:rPr>
        <w:t xml:space="preserve">He also stats that we will have the power to control this government </w:t>
      </w:r>
      <w:r w:rsidR="000E6B9B">
        <w:rPr>
          <w:rFonts w:ascii="Times New Roman" w:hAnsi="Times New Roman" w:cs="Times New Roman"/>
          <w:sz w:val="24"/>
          <w:szCs w:val="24"/>
        </w:rPr>
        <w:t xml:space="preserve">and if it even comes to a tyranny, which back then they were being tyrannized by Britan, they could abolish and remake the government, meaning they would never be under a tyrant again. </w:t>
      </w:r>
      <w:r w:rsidR="00D15544">
        <w:rPr>
          <w:rFonts w:ascii="Times New Roman" w:hAnsi="Times New Roman" w:cs="Times New Roman"/>
          <w:sz w:val="24"/>
          <w:szCs w:val="24"/>
        </w:rPr>
        <w:t xml:space="preserve">Jefferson also </w:t>
      </w:r>
      <w:r w:rsidR="003E68AC">
        <w:rPr>
          <w:rFonts w:ascii="Times New Roman" w:hAnsi="Times New Roman" w:cs="Times New Roman"/>
          <w:sz w:val="24"/>
          <w:szCs w:val="24"/>
        </w:rPr>
        <w:t>pointed</w:t>
      </w:r>
      <w:r w:rsidR="00D15544">
        <w:rPr>
          <w:rFonts w:ascii="Times New Roman" w:hAnsi="Times New Roman" w:cs="Times New Roman"/>
          <w:sz w:val="24"/>
          <w:szCs w:val="24"/>
        </w:rPr>
        <w:t xml:space="preserve"> out how tyrannical </w:t>
      </w:r>
      <w:r w:rsidR="003E68AC">
        <w:rPr>
          <w:rFonts w:ascii="Times New Roman" w:hAnsi="Times New Roman" w:cs="Times New Roman"/>
          <w:sz w:val="24"/>
          <w:szCs w:val="24"/>
        </w:rPr>
        <w:t xml:space="preserve">the king of great Britan is and proving that we should stive for independence. </w:t>
      </w:r>
    </w:p>
    <w:sectPr w:rsidR="00B965DB" w:rsidRPr="00AC3C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E33D3" w14:textId="77777777" w:rsidR="00843991" w:rsidRDefault="00843991" w:rsidP="00227A91">
      <w:pPr>
        <w:spacing w:after="0" w:line="240" w:lineRule="auto"/>
      </w:pPr>
      <w:r>
        <w:separator/>
      </w:r>
    </w:p>
  </w:endnote>
  <w:endnote w:type="continuationSeparator" w:id="0">
    <w:p w14:paraId="5548EBD7" w14:textId="77777777" w:rsidR="00843991" w:rsidRDefault="00843991" w:rsidP="00227A91">
      <w:pPr>
        <w:spacing w:after="0" w:line="240" w:lineRule="auto"/>
      </w:pPr>
      <w:r>
        <w:continuationSeparator/>
      </w:r>
    </w:p>
  </w:endnote>
  <w:endnote w:type="continuationNotice" w:id="1">
    <w:p w14:paraId="4FFA75DD" w14:textId="77777777" w:rsidR="00843991" w:rsidRDefault="008439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57834" w14:textId="77777777" w:rsidR="00843991" w:rsidRDefault="00843991" w:rsidP="00227A91">
      <w:pPr>
        <w:spacing w:after="0" w:line="240" w:lineRule="auto"/>
      </w:pPr>
      <w:r>
        <w:separator/>
      </w:r>
    </w:p>
  </w:footnote>
  <w:footnote w:type="continuationSeparator" w:id="0">
    <w:p w14:paraId="3AA84FA2" w14:textId="77777777" w:rsidR="00843991" w:rsidRDefault="00843991" w:rsidP="00227A91">
      <w:pPr>
        <w:spacing w:after="0" w:line="240" w:lineRule="auto"/>
      </w:pPr>
      <w:r>
        <w:continuationSeparator/>
      </w:r>
    </w:p>
  </w:footnote>
  <w:footnote w:type="continuationNotice" w:id="1">
    <w:p w14:paraId="3BBD6065" w14:textId="77777777" w:rsidR="00843991" w:rsidRDefault="008439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BD44" w14:textId="088C15D2" w:rsidR="00227A91" w:rsidRPr="00AC3C57" w:rsidRDefault="00B4110E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32"/>
    <w:rsid w:val="000D11A8"/>
    <w:rsid w:val="000E6B9B"/>
    <w:rsid w:val="00210B43"/>
    <w:rsid w:val="00227A91"/>
    <w:rsid w:val="002B464E"/>
    <w:rsid w:val="002D0CEE"/>
    <w:rsid w:val="002E6879"/>
    <w:rsid w:val="0034359C"/>
    <w:rsid w:val="003455EB"/>
    <w:rsid w:val="00352DC3"/>
    <w:rsid w:val="003E68AC"/>
    <w:rsid w:val="004F564F"/>
    <w:rsid w:val="004F6A85"/>
    <w:rsid w:val="00524897"/>
    <w:rsid w:val="005542B7"/>
    <w:rsid w:val="006342C7"/>
    <w:rsid w:val="00665066"/>
    <w:rsid w:val="006726CF"/>
    <w:rsid w:val="00724340"/>
    <w:rsid w:val="007D27F5"/>
    <w:rsid w:val="00843991"/>
    <w:rsid w:val="00943132"/>
    <w:rsid w:val="00951DDE"/>
    <w:rsid w:val="00A15D48"/>
    <w:rsid w:val="00A54C2E"/>
    <w:rsid w:val="00AC3C57"/>
    <w:rsid w:val="00AD593D"/>
    <w:rsid w:val="00B242F5"/>
    <w:rsid w:val="00B4110E"/>
    <w:rsid w:val="00B965DB"/>
    <w:rsid w:val="00C10516"/>
    <w:rsid w:val="00C63483"/>
    <w:rsid w:val="00D15544"/>
    <w:rsid w:val="00D51909"/>
    <w:rsid w:val="00E71AB1"/>
    <w:rsid w:val="00E74592"/>
    <w:rsid w:val="00EE619C"/>
    <w:rsid w:val="00F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D7C5"/>
  <w15:chartTrackingRefBased/>
  <w15:docId w15:val="{A54E4CEA-9D94-4B3E-826A-01BD15B8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uccsoffice365-my.sharepoint.com/personal/ihoffer_uccs_edu/Documents/English1300/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_MLA%20Style%20MSWord%20Essay%20Template.dotx</Template>
  <TotalTime>235</TotalTime>
  <Pages>1</Pages>
  <Words>127</Words>
  <Characters>730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ZayZor</dc:creator>
  <cp:keywords/>
  <dc:description/>
  <cp:lastModifiedBy>Isaiah Hoffer</cp:lastModifiedBy>
  <cp:revision>20</cp:revision>
  <dcterms:created xsi:type="dcterms:W3CDTF">2024-09-30T00:25:00Z</dcterms:created>
  <dcterms:modified xsi:type="dcterms:W3CDTF">2024-09-30T03:20:00Z</dcterms:modified>
</cp:coreProperties>
</file>