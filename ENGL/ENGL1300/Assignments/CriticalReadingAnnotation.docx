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DB0B8" w14:textId="695185DE" w:rsidR="005542B7" w:rsidRPr="00AC3C57" w:rsidRDefault="00AD098E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43C16DB1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6E99F9E3" w14:textId="38AE47E5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1300-</w:t>
      </w:r>
      <w:r w:rsidR="00AD098E">
        <w:rPr>
          <w:rFonts w:ascii="Times New Roman" w:hAnsi="Times New Roman" w:cs="Times New Roman"/>
          <w:sz w:val="24"/>
          <w:szCs w:val="24"/>
        </w:rPr>
        <w:t>003</w:t>
      </w:r>
    </w:p>
    <w:p w14:paraId="24146A75" w14:textId="0F0153B9" w:rsidR="00227A91" w:rsidRPr="00AC3C57" w:rsidRDefault="00AD098E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8/31/24</w:t>
      </w:r>
    </w:p>
    <w:p w14:paraId="438F7F0A" w14:textId="193FA9D7" w:rsidR="00AD098E" w:rsidRDefault="00AD098E" w:rsidP="00AD098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book has its own way to rea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base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on its genre an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story. Critical rea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ing will help me lay the foun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ation of underst</w:t>
      </w:r>
      <w:r w:rsidRPr="00AD098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nding, which will lea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to better arguments an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essays. We are surroun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by information all the time an</w:t>
      </w:r>
      <w:r w:rsidRPr="00AD098E">
        <w:rPr>
          <w:rFonts w:ascii="Times New Roman" w:hAnsi="Times New Roman" w:cs="Times New Roman"/>
          <w:sz w:val="24"/>
          <w:szCs w:val="24"/>
        </w:rPr>
        <w:t>d</w:t>
      </w:r>
      <w:r w:rsidR="001C16FF">
        <w:rPr>
          <w:rFonts w:ascii="Times New Roman" w:hAnsi="Times New Roman" w:cs="Times New Roman"/>
          <w:sz w:val="24"/>
          <w:szCs w:val="24"/>
        </w:rPr>
        <w:t xml:space="preserve"> looking at it critically will better myself. </w:t>
      </w:r>
      <w:r w:rsidR="003F1D6E">
        <w:rPr>
          <w:rFonts w:ascii="Times New Roman" w:hAnsi="Times New Roman" w:cs="Times New Roman"/>
          <w:sz w:val="24"/>
          <w:szCs w:val="24"/>
        </w:rPr>
        <w:t>Critical rea</w:t>
      </w:r>
      <w:r w:rsidR="003F1D6E" w:rsidRPr="003F1D6E">
        <w:rPr>
          <w:rFonts w:ascii="Times New Roman" w:hAnsi="Times New Roman" w:cs="Times New Roman"/>
          <w:sz w:val="24"/>
          <w:szCs w:val="24"/>
        </w:rPr>
        <w:t>d</w:t>
      </w:r>
      <w:r w:rsidR="009F73A0">
        <w:rPr>
          <w:rFonts w:ascii="Times New Roman" w:hAnsi="Times New Roman" w:cs="Times New Roman"/>
          <w:sz w:val="24"/>
          <w:szCs w:val="24"/>
        </w:rPr>
        <w:t xml:space="preserve">ing </w:t>
      </w:r>
      <w:r w:rsidR="00B5237B">
        <w:rPr>
          <w:rFonts w:ascii="Times New Roman" w:hAnsi="Times New Roman" w:cs="Times New Roman"/>
          <w:sz w:val="24"/>
          <w:szCs w:val="24"/>
        </w:rPr>
        <w:t xml:space="preserve">seems to be an important skill to have in life because it will help me process all the information I’m given </w:t>
      </w:r>
      <w:r w:rsidR="00661996">
        <w:rPr>
          <w:rFonts w:ascii="Times New Roman" w:hAnsi="Times New Roman" w:cs="Times New Roman"/>
          <w:sz w:val="24"/>
          <w:szCs w:val="24"/>
        </w:rPr>
        <w:t>every day</w:t>
      </w:r>
      <w:r w:rsidR="00B5237B">
        <w:rPr>
          <w:rFonts w:ascii="Times New Roman" w:hAnsi="Times New Roman" w:cs="Times New Roman"/>
          <w:sz w:val="24"/>
          <w:szCs w:val="24"/>
        </w:rPr>
        <w:t xml:space="preserve"> </w:t>
      </w:r>
      <w:r w:rsidR="00A96C7F">
        <w:rPr>
          <w:rFonts w:ascii="Times New Roman" w:hAnsi="Times New Roman" w:cs="Times New Roman"/>
          <w:sz w:val="24"/>
          <w:szCs w:val="24"/>
        </w:rPr>
        <w:t>into something more un</w:t>
      </w:r>
      <w:r w:rsidR="00A96C7F" w:rsidRPr="00A96C7F">
        <w:rPr>
          <w:rFonts w:ascii="Times New Roman" w:hAnsi="Times New Roman" w:cs="Times New Roman"/>
          <w:sz w:val="24"/>
          <w:szCs w:val="24"/>
        </w:rPr>
        <w:t>d</w:t>
      </w:r>
      <w:r w:rsidR="00A96C7F">
        <w:rPr>
          <w:rFonts w:ascii="Times New Roman" w:hAnsi="Times New Roman" w:cs="Times New Roman"/>
          <w:sz w:val="24"/>
          <w:szCs w:val="24"/>
        </w:rPr>
        <w:t>erstandable an</w:t>
      </w:r>
      <w:r w:rsidR="00A96C7F" w:rsidRPr="00A96C7F">
        <w:rPr>
          <w:rFonts w:ascii="Times New Roman" w:hAnsi="Times New Roman" w:cs="Times New Roman"/>
          <w:sz w:val="24"/>
          <w:szCs w:val="24"/>
        </w:rPr>
        <w:t>d</w:t>
      </w:r>
      <w:r w:rsidR="00A96C7F">
        <w:rPr>
          <w:rFonts w:ascii="Times New Roman" w:hAnsi="Times New Roman" w:cs="Times New Roman"/>
          <w:sz w:val="24"/>
          <w:szCs w:val="24"/>
        </w:rPr>
        <w:t xml:space="preserve"> will allow me to argue or support the information </w:t>
      </w:r>
      <w:r w:rsidR="00DD65E7">
        <w:rPr>
          <w:rFonts w:ascii="Times New Roman" w:hAnsi="Times New Roman" w:cs="Times New Roman"/>
          <w:sz w:val="24"/>
          <w:szCs w:val="24"/>
        </w:rPr>
        <w:t>if nee</w:t>
      </w:r>
      <w:r w:rsidR="00DD65E7" w:rsidRPr="00DD65E7">
        <w:rPr>
          <w:rFonts w:ascii="Times New Roman" w:hAnsi="Times New Roman" w:cs="Times New Roman"/>
          <w:sz w:val="24"/>
          <w:szCs w:val="24"/>
        </w:rPr>
        <w:t>d</w:t>
      </w:r>
      <w:r w:rsidR="00DD65E7">
        <w:rPr>
          <w:rFonts w:ascii="Times New Roman" w:hAnsi="Times New Roman" w:cs="Times New Roman"/>
          <w:sz w:val="24"/>
          <w:szCs w:val="24"/>
        </w:rPr>
        <w:t>e</w:t>
      </w:r>
      <w:r w:rsidR="00DD65E7" w:rsidRPr="00DD65E7">
        <w:rPr>
          <w:rFonts w:ascii="Times New Roman" w:hAnsi="Times New Roman" w:cs="Times New Roman"/>
          <w:sz w:val="24"/>
          <w:szCs w:val="24"/>
        </w:rPr>
        <w:t>d</w:t>
      </w:r>
      <w:r w:rsidR="00DD65E7">
        <w:rPr>
          <w:rFonts w:ascii="Times New Roman" w:hAnsi="Times New Roman" w:cs="Times New Roman"/>
          <w:sz w:val="24"/>
          <w:szCs w:val="24"/>
        </w:rPr>
        <w:t>.</w:t>
      </w:r>
    </w:p>
    <w:p w14:paraId="42CECD88" w14:textId="3CF7A185" w:rsidR="00AD098E" w:rsidRPr="00AC3C57" w:rsidRDefault="00AD098E" w:rsidP="00AD098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7A5B54" w14:textId="6ED2B017" w:rsidR="00B965DB" w:rsidRPr="00AC3C57" w:rsidRDefault="00B965DB" w:rsidP="00B965D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B965DB" w:rsidRPr="00AC3C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D4662" w14:textId="77777777" w:rsidR="00AD098E" w:rsidRDefault="00AD098E" w:rsidP="00227A91">
      <w:pPr>
        <w:spacing w:after="0" w:line="240" w:lineRule="auto"/>
      </w:pPr>
      <w:r>
        <w:separator/>
      </w:r>
    </w:p>
  </w:endnote>
  <w:endnote w:type="continuationSeparator" w:id="0">
    <w:p w14:paraId="36DCAB51" w14:textId="77777777" w:rsidR="00AD098E" w:rsidRDefault="00AD098E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4A879" w14:textId="77777777" w:rsidR="00AD098E" w:rsidRDefault="00AD098E" w:rsidP="00227A91">
      <w:pPr>
        <w:spacing w:after="0" w:line="240" w:lineRule="auto"/>
      </w:pPr>
      <w:r>
        <w:separator/>
      </w:r>
    </w:p>
  </w:footnote>
  <w:footnote w:type="continuationSeparator" w:id="0">
    <w:p w14:paraId="2356E47C" w14:textId="77777777" w:rsidR="00AD098E" w:rsidRDefault="00AD098E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0E31" w14:textId="5F86AAF7" w:rsidR="00227A91" w:rsidRPr="00AC3C57" w:rsidRDefault="00AD098E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8E"/>
    <w:rsid w:val="000D11A8"/>
    <w:rsid w:val="001A5131"/>
    <w:rsid w:val="001C16FF"/>
    <w:rsid w:val="00227A91"/>
    <w:rsid w:val="002648BF"/>
    <w:rsid w:val="003F1D6E"/>
    <w:rsid w:val="004B72CE"/>
    <w:rsid w:val="005542B7"/>
    <w:rsid w:val="00622774"/>
    <w:rsid w:val="00661996"/>
    <w:rsid w:val="007C2D22"/>
    <w:rsid w:val="009F73A0"/>
    <w:rsid w:val="00A15D48"/>
    <w:rsid w:val="00A60906"/>
    <w:rsid w:val="00A96C7F"/>
    <w:rsid w:val="00AC3C57"/>
    <w:rsid w:val="00AD098E"/>
    <w:rsid w:val="00B5237B"/>
    <w:rsid w:val="00B965DB"/>
    <w:rsid w:val="00D51909"/>
    <w:rsid w:val="00DD65E7"/>
    <w:rsid w:val="00E93456"/>
    <w:rsid w:val="00EA5232"/>
    <w:rsid w:val="00F2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C4FA"/>
  <w15:chartTrackingRefBased/>
  <w15:docId w15:val="{B1252B7A-DD2E-452A-BD9B-A1A4C636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</Template>
  <TotalTime>24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14</cp:revision>
  <dcterms:created xsi:type="dcterms:W3CDTF">2024-08-31T23:59:00Z</dcterms:created>
  <dcterms:modified xsi:type="dcterms:W3CDTF">2024-09-01T00:24:00Z</dcterms:modified>
</cp:coreProperties>
</file>