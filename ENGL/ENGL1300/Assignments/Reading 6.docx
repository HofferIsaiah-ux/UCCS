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AF34"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63044C1C"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36E8C66F"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1B115842" w14:textId="77777777" w:rsidR="00227A91"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10/6/24</w:t>
      </w:r>
    </w:p>
    <w:p w14:paraId="03739DD8" w14:textId="69D59A1E" w:rsidR="00227A91" w:rsidRPr="00AC3C57" w:rsidRDefault="00C731D7"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Reading 6 </w:t>
      </w:r>
    </w:p>
    <w:p w14:paraId="057B0DFC" w14:textId="6157D906" w:rsidR="00B965DB" w:rsidRDefault="00C731D7"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Summary: </w:t>
      </w:r>
    </w:p>
    <w:p w14:paraId="6065C507" w14:textId="46C60B1D" w:rsidR="00C731D7" w:rsidRDefault="00C731D7"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Text: </w:t>
      </w:r>
      <w:r w:rsidRPr="00C731D7">
        <w:rPr>
          <w:rFonts w:ascii="Times New Roman" w:hAnsi="Times New Roman" w:cs="Times New Roman"/>
          <w:sz w:val="24"/>
          <w:szCs w:val="24"/>
        </w:rPr>
        <w:t xml:space="preserve">All men are created </w:t>
      </w:r>
      <w:r w:rsidR="00CE1ADE" w:rsidRPr="00C731D7">
        <w:rPr>
          <w:rFonts w:ascii="Times New Roman" w:hAnsi="Times New Roman" w:cs="Times New Roman"/>
          <w:sz w:val="24"/>
          <w:szCs w:val="24"/>
        </w:rPr>
        <w:t>equal and</w:t>
      </w:r>
      <w:r w:rsidRPr="00C731D7">
        <w:rPr>
          <w:rFonts w:ascii="Times New Roman" w:hAnsi="Times New Roman" w:cs="Times New Roman"/>
          <w:sz w:val="24"/>
          <w:szCs w:val="24"/>
        </w:rPr>
        <w:t xml:space="preserve"> endowed by their Creator with certain inalienable rights. Among these</w:t>
      </w:r>
      <w:r>
        <w:rPr>
          <w:rFonts w:ascii="Times New Roman" w:hAnsi="Times New Roman" w:cs="Times New Roman"/>
          <w:sz w:val="24"/>
          <w:szCs w:val="24"/>
        </w:rPr>
        <w:t xml:space="preserve"> </w:t>
      </w:r>
      <w:r w:rsidRPr="00C731D7">
        <w:rPr>
          <w:rFonts w:ascii="Times New Roman" w:hAnsi="Times New Roman" w:cs="Times New Roman"/>
          <w:sz w:val="24"/>
          <w:szCs w:val="24"/>
        </w:rPr>
        <w:t>are life, liberty, and the pursuit of happiness. To secure these, governments are instituted among men,</w:t>
      </w:r>
      <w:r>
        <w:rPr>
          <w:rFonts w:ascii="Times New Roman" w:hAnsi="Times New Roman" w:cs="Times New Roman"/>
          <w:sz w:val="24"/>
          <w:szCs w:val="24"/>
        </w:rPr>
        <w:t xml:space="preserve"> </w:t>
      </w:r>
      <w:r w:rsidRPr="00C731D7">
        <w:rPr>
          <w:rFonts w:ascii="Times New Roman" w:hAnsi="Times New Roman" w:cs="Times New Roman"/>
          <w:sz w:val="24"/>
          <w:szCs w:val="24"/>
        </w:rPr>
        <w:t>deriving their just powers from the consent of the governed</w:t>
      </w:r>
      <w:r>
        <w:rPr>
          <w:rFonts w:ascii="Times New Roman" w:hAnsi="Times New Roman" w:cs="Times New Roman"/>
          <w:sz w:val="24"/>
          <w:szCs w:val="24"/>
        </w:rPr>
        <w:t xml:space="preserve">. </w:t>
      </w:r>
    </w:p>
    <w:p w14:paraId="7540BFDC" w14:textId="520B661A" w:rsidR="00C731D7" w:rsidRDefault="00C731D7"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Claim :</w:t>
      </w:r>
      <w:r>
        <w:rPr>
          <w:rFonts w:ascii="Times New Roman" w:hAnsi="Times New Roman" w:cs="Times New Roman"/>
          <w:sz w:val="24"/>
          <w:szCs w:val="24"/>
        </w:rPr>
        <w:tab/>
        <w:t xml:space="preserve"> This is the right of all men, including all women, including the right to vote because how can they be given the consent to be </w:t>
      </w:r>
      <w:r w:rsidR="00CE1ADE">
        <w:rPr>
          <w:rFonts w:ascii="Times New Roman" w:hAnsi="Times New Roman" w:cs="Times New Roman"/>
          <w:sz w:val="24"/>
          <w:szCs w:val="24"/>
        </w:rPr>
        <w:t>governed</w:t>
      </w:r>
      <w:r>
        <w:rPr>
          <w:rFonts w:ascii="Times New Roman" w:hAnsi="Times New Roman" w:cs="Times New Roman"/>
          <w:sz w:val="24"/>
          <w:szCs w:val="24"/>
        </w:rPr>
        <w:t xml:space="preserve"> if women </w:t>
      </w:r>
      <w:r w:rsidR="00CE1ADE">
        <w:rPr>
          <w:rFonts w:ascii="Times New Roman" w:hAnsi="Times New Roman" w:cs="Times New Roman"/>
          <w:sz w:val="24"/>
          <w:szCs w:val="24"/>
        </w:rPr>
        <w:t>are not</w:t>
      </w:r>
      <w:r>
        <w:rPr>
          <w:rFonts w:ascii="Times New Roman" w:hAnsi="Times New Roman" w:cs="Times New Roman"/>
          <w:sz w:val="24"/>
          <w:szCs w:val="24"/>
        </w:rPr>
        <w:t xml:space="preserve"> allowed to vote. </w:t>
      </w:r>
    </w:p>
    <w:p w14:paraId="15DF0C7B" w14:textId="77777777" w:rsidR="00C731D7" w:rsidRDefault="00C731D7" w:rsidP="00B965DB">
      <w:pPr>
        <w:spacing w:after="0" w:line="480" w:lineRule="auto"/>
        <w:ind w:firstLine="720"/>
        <w:rPr>
          <w:rFonts w:ascii="Times New Roman" w:hAnsi="Times New Roman" w:cs="Times New Roman"/>
          <w:sz w:val="24"/>
          <w:szCs w:val="24"/>
        </w:rPr>
      </w:pPr>
    </w:p>
    <w:p w14:paraId="69D02846" w14:textId="2A5239F4" w:rsidR="00C731D7" w:rsidRDefault="00C731D7"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Text: </w:t>
      </w:r>
      <w:r w:rsidRPr="00C731D7">
        <w:rPr>
          <w:rFonts w:ascii="Times New Roman" w:hAnsi="Times New Roman" w:cs="Times New Roman"/>
          <w:sz w:val="24"/>
          <w:szCs w:val="24"/>
        </w:rPr>
        <w:t xml:space="preserve">We, the people of the United States, in order to form a more perfect union, establish </w:t>
      </w:r>
      <w:r w:rsidR="00CE1ADE" w:rsidRPr="00C731D7">
        <w:rPr>
          <w:rFonts w:ascii="Times New Roman" w:hAnsi="Times New Roman" w:cs="Times New Roman"/>
          <w:sz w:val="24"/>
          <w:szCs w:val="24"/>
        </w:rPr>
        <w:t>justice, insure</w:t>
      </w:r>
      <w:r w:rsidRPr="00C731D7">
        <w:rPr>
          <w:rFonts w:ascii="Times New Roman" w:hAnsi="Times New Roman" w:cs="Times New Roman"/>
          <w:sz w:val="24"/>
          <w:szCs w:val="24"/>
        </w:rPr>
        <w:t xml:space="preserve"> domestic tranquility, provide for the common defense, promote the general welfare, and</w:t>
      </w:r>
      <w:r>
        <w:rPr>
          <w:rFonts w:ascii="Times New Roman" w:hAnsi="Times New Roman" w:cs="Times New Roman"/>
          <w:sz w:val="24"/>
          <w:szCs w:val="24"/>
        </w:rPr>
        <w:t xml:space="preserve"> </w:t>
      </w:r>
      <w:r w:rsidRPr="00C731D7">
        <w:rPr>
          <w:rFonts w:ascii="Times New Roman" w:hAnsi="Times New Roman" w:cs="Times New Roman"/>
          <w:sz w:val="24"/>
          <w:szCs w:val="24"/>
        </w:rPr>
        <w:t>secure the blessings of liberty to ourselves and our posterity, do ordain and establish this</w:t>
      </w:r>
      <w:r>
        <w:rPr>
          <w:rFonts w:ascii="Times New Roman" w:hAnsi="Times New Roman" w:cs="Times New Roman"/>
          <w:sz w:val="24"/>
          <w:szCs w:val="24"/>
        </w:rPr>
        <w:t xml:space="preserve"> </w:t>
      </w:r>
      <w:r w:rsidRPr="00C731D7">
        <w:rPr>
          <w:rFonts w:ascii="Times New Roman" w:hAnsi="Times New Roman" w:cs="Times New Roman"/>
          <w:sz w:val="24"/>
          <w:szCs w:val="24"/>
        </w:rPr>
        <w:t>Constitution for the United States of America.</w:t>
      </w:r>
    </w:p>
    <w:p w14:paraId="18814ED9" w14:textId="0AAC04FB" w:rsidR="00C731D7" w:rsidRDefault="00C731D7"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Claim: Government was made by us, the whole population of </w:t>
      </w:r>
      <w:r w:rsidR="00CE1ADE">
        <w:rPr>
          <w:rFonts w:ascii="Times New Roman" w:hAnsi="Times New Roman" w:cs="Times New Roman"/>
          <w:sz w:val="24"/>
          <w:szCs w:val="24"/>
        </w:rPr>
        <w:t>America</w:t>
      </w:r>
      <w:r>
        <w:rPr>
          <w:rFonts w:ascii="Times New Roman" w:hAnsi="Times New Roman" w:cs="Times New Roman"/>
          <w:sz w:val="24"/>
          <w:szCs w:val="24"/>
        </w:rPr>
        <w:t xml:space="preserve">, not just the men, to secure our rights, not to give them. </w:t>
      </w:r>
      <w:r w:rsidR="00CE1ADE">
        <w:rPr>
          <w:rFonts w:ascii="Times New Roman" w:hAnsi="Times New Roman" w:cs="Times New Roman"/>
          <w:sz w:val="24"/>
          <w:szCs w:val="24"/>
        </w:rPr>
        <w:t>Women are refused liberty while they are forbidden to not vote.</w:t>
      </w:r>
    </w:p>
    <w:p w14:paraId="0A918125" w14:textId="77777777" w:rsidR="00CE1ADE" w:rsidRDefault="00CE1ADE" w:rsidP="00B965DB">
      <w:pPr>
        <w:spacing w:after="0" w:line="480" w:lineRule="auto"/>
        <w:ind w:firstLine="720"/>
        <w:rPr>
          <w:rFonts w:ascii="Times New Roman" w:hAnsi="Times New Roman" w:cs="Times New Roman"/>
          <w:sz w:val="24"/>
          <w:szCs w:val="24"/>
        </w:rPr>
      </w:pPr>
    </w:p>
    <w:p w14:paraId="1DEA3343" w14:textId="182149FC" w:rsidR="00CE1ADE" w:rsidRDefault="00CE1ADE"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Text: All Constitutions</w:t>
      </w:r>
    </w:p>
    <w:p w14:paraId="0ACBF1C0" w14:textId="0ABA0876" w:rsidR="00CE1ADE" w:rsidRDefault="00CE1ADE"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Claim: The constitution is written with male pronouns, but why are women refused the right to vote, but still have to pay taxes while the constitution only states the men have too. If you say is male only in one part, then its male only in everything.</w:t>
      </w:r>
    </w:p>
    <w:p w14:paraId="12CFCB35" w14:textId="77777777" w:rsidR="00CE1ADE" w:rsidRDefault="00CE1ADE" w:rsidP="00B965DB">
      <w:pPr>
        <w:spacing w:after="0" w:line="480" w:lineRule="auto"/>
        <w:ind w:firstLine="720"/>
        <w:rPr>
          <w:rFonts w:ascii="Times New Roman" w:hAnsi="Times New Roman" w:cs="Times New Roman"/>
          <w:sz w:val="24"/>
          <w:szCs w:val="24"/>
        </w:rPr>
      </w:pPr>
    </w:p>
    <w:p w14:paraId="287846E7" w14:textId="734377C5" w:rsidR="00CE1ADE" w:rsidRDefault="00CE1ADE"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Text: </w:t>
      </w:r>
      <w:r w:rsidRPr="00CE1ADE">
        <w:rPr>
          <w:rFonts w:ascii="Times New Roman" w:hAnsi="Times New Roman" w:cs="Times New Roman"/>
          <w:sz w:val="24"/>
          <w:szCs w:val="24"/>
        </w:rPr>
        <w:t>All persons born or naturalized in the United States, and subject to the jurisdiction thereof, are</w:t>
      </w:r>
      <w:r>
        <w:rPr>
          <w:rFonts w:ascii="Times New Roman" w:hAnsi="Times New Roman" w:cs="Times New Roman"/>
          <w:sz w:val="24"/>
          <w:szCs w:val="24"/>
        </w:rPr>
        <w:t xml:space="preserve"> </w:t>
      </w:r>
      <w:r w:rsidRPr="00CE1ADE">
        <w:rPr>
          <w:rFonts w:ascii="Times New Roman" w:hAnsi="Times New Roman" w:cs="Times New Roman"/>
          <w:sz w:val="24"/>
          <w:szCs w:val="24"/>
        </w:rPr>
        <w:t>citizens of the United States, and of the State wherein they reside</w:t>
      </w:r>
      <w:r>
        <w:rPr>
          <w:rFonts w:ascii="Times New Roman" w:hAnsi="Times New Roman" w:cs="Times New Roman"/>
          <w:sz w:val="24"/>
          <w:szCs w:val="24"/>
        </w:rPr>
        <w:t>.</w:t>
      </w:r>
    </w:p>
    <w:p w14:paraId="60CC5BB5" w14:textId="36A3DAD4" w:rsidR="00CE1ADE" w:rsidRDefault="00CE1ADE" w:rsidP="00B965DB">
      <w:pPr>
        <w:spacing w:after="0" w:line="480" w:lineRule="auto"/>
        <w:ind w:firstLine="720"/>
        <w:rPr>
          <w:rFonts w:ascii="Times New Roman" w:hAnsi="Times New Roman" w:cs="Times New Roman"/>
          <w:sz w:val="24"/>
          <w:szCs w:val="24"/>
        </w:rPr>
      </w:pPr>
      <w:r w:rsidRPr="00CE1ADE">
        <w:rPr>
          <w:rFonts w:ascii="Times New Roman" w:hAnsi="Times New Roman" w:cs="Times New Roman"/>
          <w:sz w:val="24"/>
          <w:szCs w:val="24"/>
        </w:rPr>
        <w:t>No state shall make or enforce any law which shall abridge the privileges or immunities of</w:t>
      </w:r>
      <w:r>
        <w:rPr>
          <w:rFonts w:ascii="Times New Roman" w:hAnsi="Times New Roman" w:cs="Times New Roman"/>
          <w:sz w:val="24"/>
          <w:szCs w:val="24"/>
        </w:rPr>
        <w:t xml:space="preserve"> </w:t>
      </w:r>
      <w:r w:rsidRPr="00CE1ADE">
        <w:rPr>
          <w:rFonts w:ascii="Times New Roman" w:hAnsi="Times New Roman" w:cs="Times New Roman"/>
          <w:sz w:val="24"/>
          <w:szCs w:val="24"/>
        </w:rPr>
        <w:t>citizens of the United States; nor shall any State deprive any person of life, liberty or property</w:t>
      </w:r>
      <w:r w:rsidRPr="00CE1ADE">
        <w:rPr>
          <w:rFonts w:ascii="Times New Roman" w:hAnsi="Times New Roman" w:cs="Times New Roman"/>
          <w:sz w:val="24"/>
          <w:szCs w:val="24"/>
        </w:rPr>
        <w:br/>
        <w:t>without due process of law, or deny to any person within its jurisdiction the equal protection of</w:t>
      </w:r>
      <w:r w:rsidRPr="00CE1ADE">
        <w:rPr>
          <w:rFonts w:ascii="Times New Roman" w:hAnsi="Times New Roman" w:cs="Times New Roman"/>
          <w:sz w:val="24"/>
          <w:szCs w:val="24"/>
        </w:rPr>
        <w:br/>
        <w:t>the laws</w:t>
      </w:r>
      <w:r>
        <w:rPr>
          <w:rFonts w:ascii="Times New Roman" w:hAnsi="Times New Roman" w:cs="Times New Roman"/>
          <w:sz w:val="24"/>
          <w:szCs w:val="24"/>
        </w:rPr>
        <w:t xml:space="preserve">. </w:t>
      </w:r>
    </w:p>
    <w:p w14:paraId="1F4C8946" w14:textId="74450868" w:rsidR="00CE1ADE" w:rsidRDefault="00CE1ADE"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Claim: No state or government can make a women not a citizen, making every law against women useless. </w:t>
      </w:r>
    </w:p>
    <w:p w14:paraId="2648FE2E" w14:textId="77777777" w:rsidR="00CE1ADE" w:rsidRDefault="00CE1ADE" w:rsidP="00B965DB">
      <w:pPr>
        <w:spacing w:after="0" w:line="480" w:lineRule="auto"/>
        <w:ind w:firstLine="720"/>
        <w:rPr>
          <w:rFonts w:ascii="Times New Roman" w:hAnsi="Times New Roman" w:cs="Times New Roman"/>
          <w:sz w:val="24"/>
          <w:szCs w:val="24"/>
        </w:rPr>
      </w:pPr>
    </w:p>
    <w:p w14:paraId="10659DF5" w14:textId="27D753C0" w:rsidR="00CE1ADE" w:rsidRPr="00CE1ADE" w:rsidRDefault="00CE1ADE" w:rsidP="00CE1ADE">
      <w:pPr>
        <w:spacing w:after="0" w:line="480" w:lineRule="auto"/>
        <w:ind w:firstLine="720"/>
        <w:rPr>
          <w:rFonts w:ascii="Times New Roman" w:hAnsi="Times New Roman" w:cs="Times New Roman"/>
          <w:sz w:val="24"/>
          <w:szCs w:val="24"/>
        </w:rPr>
      </w:pPr>
      <w:r w:rsidRPr="00CE1ADE">
        <w:rPr>
          <w:rFonts w:ascii="Times New Roman" w:hAnsi="Times New Roman" w:cs="Times New Roman"/>
          <w:sz w:val="24"/>
          <w:szCs w:val="24"/>
        </w:rPr>
        <w:t>Rhetorical Situation</w:t>
      </w:r>
      <w:r>
        <w:rPr>
          <w:rFonts w:ascii="Times New Roman" w:hAnsi="Times New Roman" w:cs="Times New Roman"/>
          <w:sz w:val="24"/>
          <w:szCs w:val="24"/>
        </w:rPr>
        <w:t xml:space="preserve">: I would think Anthony is trying to focus her speech toward the American citizens or the ones who follow the law because right now the government is going against itself and the only way to fix the government is to bring the people, particularly the males, to force the government to enforce the laws already made and allow women to vote. </w:t>
      </w:r>
    </w:p>
    <w:p w14:paraId="69331C4C" w14:textId="77777777" w:rsidR="00CE1ADE" w:rsidRDefault="00CE1ADE" w:rsidP="00B965DB">
      <w:pPr>
        <w:spacing w:after="0" w:line="480" w:lineRule="auto"/>
        <w:ind w:firstLine="720"/>
        <w:rPr>
          <w:rFonts w:ascii="Times New Roman" w:hAnsi="Times New Roman" w:cs="Times New Roman"/>
          <w:sz w:val="24"/>
          <w:szCs w:val="24"/>
        </w:rPr>
      </w:pPr>
    </w:p>
    <w:p w14:paraId="454E4C5F" w14:textId="6571DC60" w:rsidR="00CE1ADE" w:rsidRDefault="00CE1ADE" w:rsidP="00B965DB">
      <w:pPr>
        <w:spacing w:after="0" w:line="480" w:lineRule="auto"/>
        <w:ind w:firstLine="720"/>
        <w:rPr>
          <w:rFonts w:ascii="Times New Roman" w:hAnsi="Times New Roman" w:cs="Times New Roman"/>
          <w:sz w:val="24"/>
          <w:szCs w:val="24"/>
        </w:rPr>
      </w:pPr>
    </w:p>
    <w:p w14:paraId="1B224254" w14:textId="77777777" w:rsidR="00C731D7" w:rsidRPr="00AC3C57" w:rsidRDefault="00C731D7" w:rsidP="00B965DB">
      <w:pPr>
        <w:spacing w:after="0" w:line="480" w:lineRule="auto"/>
        <w:ind w:firstLine="720"/>
        <w:rPr>
          <w:rFonts w:ascii="Times New Roman" w:hAnsi="Times New Roman" w:cs="Times New Roman"/>
          <w:sz w:val="24"/>
          <w:szCs w:val="24"/>
        </w:rPr>
      </w:pPr>
    </w:p>
    <w:sectPr w:rsidR="00C731D7" w:rsidRPr="00AC3C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72EE6" w14:textId="77777777" w:rsidR="00C731D7" w:rsidRDefault="00C731D7" w:rsidP="00227A91">
      <w:pPr>
        <w:spacing w:after="0" w:line="240" w:lineRule="auto"/>
      </w:pPr>
      <w:r>
        <w:separator/>
      </w:r>
    </w:p>
  </w:endnote>
  <w:endnote w:type="continuationSeparator" w:id="0">
    <w:p w14:paraId="7B263BFF" w14:textId="77777777" w:rsidR="00C731D7" w:rsidRDefault="00C731D7"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9CFCC" w14:textId="77777777" w:rsidR="00C731D7" w:rsidRDefault="00C731D7" w:rsidP="00227A91">
      <w:pPr>
        <w:spacing w:after="0" w:line="240" w:lineRule="auto"/>
      </w:pPr>
      <w:r>
        <w:separator/>
      </w:r>
    </w:p>
  </w:footnote>
  <w:footnote w:type="continuationSeparator" w:id="0">
    <w:p w14:paraId="2E3B216F" w14:textId="77777777" w:rsidR="00C731D7" w:rsidRDefault="00C731D7"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6DEC"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D7"/>
    <w:rsid w:val="000D11A8"/>
    <w:rsid w:val="00210B43"/>
    <w:rsid w:val="00227A91"/>
    <w:rsid w:val="002605DA"/>
    <w:rsid w:val="00524897"/>
    <w:rsid w:val="005542B7"/>
    <w:rsid w:val="00797C77"/>
    <w:rsid w:val="008E320D"/>
    <w:rsid w:val="00917A2B"/>
    <w:rsid w:val="00A15D48"/>
    <w:rsid w:val="00AC3C57"/>
    <w:rsid w:val="00B965DB"/>
    <w:rsid w:val="00C63483"/>
    <w:rsid w:val="00C731D7"/>
    <w:rsid w:val="00CE1ADE"/>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5B10"/>
  <w15:chartTrackingRefBased/>
  <w15:docId w15:val="{7833F775-0198-4BC7-8C45-07D314CE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3769">
      <w:bodyDiv w:val="1"/>
      <w:marLeft w:val="0"/>
      <w:marRight w:val="0"/>
      <w:marTop w:val="0"/>
      <w:marBottom w:val="0"/>
      <w:divBdr>
        <w:top w:val="none" w:sz="0" w:space="0" w:color="auto"/>
        <w:left w:val="none" w:sz="0" w:space="0" w:color="auto"/>
        <w:bottom w:val="none" w:sz="0" w:space="0" w:color="auto"/>
        <w:right w:val="none" w:sz="0" w:space="0" w:color="auto"/>
      </w:divBdr>
    </w:div>
    <w:div w:id="6151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31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2024-10-14T02:06:00Z</dcterms:created>
  <dcterms:modified xsi:type="dcterms:W3CDTF">2024-10-14T02:37:00Z</dcterms:modified>
</cp:coreProperties>
</file>