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A06E0" w14:textId="77777777" w:rsidR="005542B7" w:rsidRPr="00AC3C57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39B6934C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2C3DA5E0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1300-</w:t>
      </w:r>
      <w:r w:rsidR="00797C77">
        <w:rPr>
          <w:rFonts w:ascii="Times New Roman" w:hAnsi="Times New Roman" w:cs="Times New Roman"/>
          <w:sz w:val="24"/>
          <w:szCs w:val="24"/>
        </w:rPr>
        <w:t>003</w:t>
      </w:r>
    </w:p>
    <w:p w14:paraId="54113EFE" w14:textId="77777777" w:rsidR="00227A91" w:rsidRPr="00AC3C57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10/6/24</w:t>
      </w:r>
    </w:p>
    <w:p w14:paraId="60FE5CED" w14:textId="77777777" w:rsidR="00741962" w:rsidRDefault="00741962" w:rsidP="007419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962">
        <w:rPr>
          <w:rFonts w:ascii="Times New Roman" w:hAnsi="Times New Roman" w:cs="Times New Roman"/>
          <w:sz w:val="24"/>
          <w:szCs w:val="24"/>
        </w:rPr>
        <w:t>Women's Rights are Human Rights</w:t>
      </w:r>
    </w:p>
    <w:p w14:paraId="0CAF85CB" w14:textId="2C48EC6B" w:rsidR="00741962" w:rsidRPr="00741962" w:rsidRDefault="00741962" w:rsidP="007419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is a violation of human rights when:</w:t>
      </w:r>
    </w:p>
    <w:p w14:paraId="094E3DB4" w14:textId="4DD940DC" w:rsidR="00B965DB" w:rsidRDefault="00B841F6" w:rsidP="0074196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 girls are denied food and/or killed just because they are girls </w:t>
      </w:r>
    </w:p>
    <w:p w14:paraId="0BBD6DA5" w14:textId="0836FFCE" w:rsidR="00B841F6" w:rsidRDefault="00B841F6" w:rsidP="0074196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Girls and Women are sold into prostitution </w:t>
      </w:r>
    </w:p>
    <w:p w14:paraId="41602058" w14:textId="08289414" w:rsidR="00B841F6" w:rsidRDefault="00B841F6" w:rsidP="0074196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Women are murdered/roasted when her marriage dowries are not good enough </w:t>
      </w:r>
    </w:p>
    <w:p w14:paraId="45DC5275" w14:textId="205E5610" w:rsidR="00B841F6" w:rsidRDefault="00B841F6" w:rsidP="0074196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Women getting raped in their own neighborhood, and deemed a prize of war </w:t>
      </w:r>
    </w:p>
    <w:p w14:paraId="6B31F181" w14:textId="776BDCFF" w:rsidR="00B841F6" w:rsidRDefault="00B841F6" w:rsidP="0074196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leading death of women of 14 to 44 is violence in their own homes </w:t>
      </w:r>
    </w:p>
    <w:p w14:paraId="1EA57257" w14:textId="1F1BD6FD" w:rsidR="00B841F6" w:rsidRDefault="00B841F6" w:rsidP="0074196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Young women are abused by the practice of genital mutilation </w:t>
      </w:r>
    </w:p>
    <w:p w14:paraId="2848F83B" w14:textId="1F4D8B9E" w:rsidR="00B841F6" w:rsidRDefault="00B841F6" w:rsidP="0074196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Women are denied having their own families and forced to get abortions or be sterilized </w:t>
      </w:r>
    </w:p>
    <w:p w14:paraId="44BFC7B4" w14:textId="77777777" w:rsidR="00B841F6" w:rsidRPr="00741962" w:rsidRDefault="00B841F6" w:rsidP="00B841F6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B841F6" w:rsidRPr="007419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D15DD" w14:textId="77777777" w:rsidR="00741962" w:rsidRDefault="00741962" w:rsidP="00227A91">
      <w:pPr>
        <w:spacing w:after="0" w:line="240" w:lineRule="auto"/>
      </w:pPr>
      <w:r>
        <w:separator/>
      </w:r>
    </w:p>
  </w:endnote>
  <w:endnote w:type="continuationSeparator" w:id="0">
    <w:p w14:paraId="2BB8BA00" w14:textId="77777777" w:rsidR="00741962" w:rsidRDefault="00741962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29EB0" w14:textId="77777777" w:rsidR="00741962" w:rsidRDefault="00741962" w:rsidP="00227A91">
      <w:pPr>
        <w:spacing w:after="0" w:line="240" w:lineRule="auto"/>
      </w:pPr>
      <w:r>
        <w:separator/>
      </w:r>
    </w:p>
  </w:footnote>
  <w:footnote w:type="continuationSeparator" w:id="0">
    <w:p w14:paraId="3767FD61" w14:textId="77777777" w:rsidR="00741962" w:rsidRDefault="00741962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90AFA" w14:textId="77777777" w:rsidR="00227A91" w:rsidRPr="00AC3C57" w:rsidRDefault="00797C77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95907"/>
    <w:multiLevelType w:val="hybridMultilevel"/>
    <w:tmpl w:val="6FB60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25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62"/>
    <w:rsid w:val="000D11A8"/>
    <w:rsid w:val="00210B43"/>
    <w:rsid w:val="00227A91"/>
    <w:rsid w:val="00524897"/>
    <w:rsid w:val="005542B7"/>
    <w:rsid w:val="00741962"/>
    <w:rsid w:val="00797C77"/>
    <w:rsid w:val="008E320D"/>
    <w:rsid w:val="00A15D48"/>
    <w:rsid w:val="00AC3C57"/>
    <w:rsid w:val="00B841F6"/>
    <w:rsid w:val="00B965DB"/>
    <w:rsid w:val="00C63483"/>
    <w:rsid w:val="00D5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1D83"/>
  <w15:chartTrackingRefBased/>
  <w15:docId w15:val="{D0EA5B4B-922B-4D7B-AD37-BD57CCB2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  <w:style w:type="paragraph" w:styleId="ListParagraph">
    <w:name w:val="List Paragraph"/>
    <w:basedOn w:val="Normal"/>
    <w:uiPriority w:val="34"/>
    <w:qFormat/>
    <w:rsid w:val="0074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uccsoffice365-my.sharepoint.com/personal/ihoffer_uccs_edu/Documents/English1300/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_MLA%20Style%20MSWord%20Essay%20Template.dotx</Template>
  <TotalTime>21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ZayZor</dc:creator>
  <cp:keywords/>
  <dc:description/>
  <cp:lastModifiedBy>Isaiah Hoffer</cp:lastModifiedBy>
  <cp:revision>1</cp:revision>
  <dcterms:created xsi:type="dcterms:W3CDTF">2024-10-07T01:16:00Z</dcterms:created>
  <dcterms:modified xsi:type="dcterms:W3CDTF">2024-10-07T01:37:00Z</dcterms:modified>
</cp:coreProperties>
</file>