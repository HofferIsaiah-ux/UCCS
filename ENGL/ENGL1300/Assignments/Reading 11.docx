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89CF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22DAC682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3DFE29D1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797C77">
        <w:rPr>
          <w:rFonts w:ascii="Times New Roman" w:hAnsi="Times New Roman" w:cs="Times New Roman"/>
          <w:sz w:val="24"/>
          <w:szCs w:val="24"/>
        </w:rPr>
        <w:t>003</w:t>
      </w:r>
    </w:p>
    <w:p w14:paraId="5A97006E" w14:textId="3AD69835" w:rsidR="00227A91" w:rsidRPr="00AC3C57" w:rsidRDefault="00C00D40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11/10</w:t>
      </w:r>
      <w:r w:rsidR="00797C77">
        <w:rPr>
          <w:rFonts w:ascii="Times New Roman" w:hAnsi="Times New Roman" w:cs="Times New Roman"/>
          <w:sz w:val="24"/>
          <w:szCs w:val="24"/>
        </w:rPr>
        <w:t>/24</w:t>
      </w:r>
    </w:p>
    <w:p w14:paraId="6DF85D11" w14:textId="37437740" w:rsidR="00227A91" w:rsidRPr="00AC3C57" w:rsidRDefault="00C00D40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11</w:t>
      </w:r>
    </w:p>
    <w:p w14:paraId="6C173E99" w14:textId="39694518" w:rsidR="00B965DB" w:rsidRPr="00AC3C57" w:rsidRDefault="00C00D40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Score means eighty because its 4 times score which is 20 and with including the seven, we got 87 years ago. I think Lincoln said it like this to bring out the importance of this speech and it also</w:t>
      </w:r>
      <w:r w:rsidR="00177DAD">
        <w:rPr>
          <w:rFonts w:ascii="Times New Roman" w:hAnsi="Times New Roman" w:cs="Times New Roman"/>
          <w:sz w:val="24"/>
          <w:szCs w:val="24"/>
        </w:rPr>
        <w:t xml:space="preserve"> brings out the importance of the civil war because American </w:t>
      </w:r>
      <w:r>
        <w:rPr>
          <w:rFonts w:ascii="Times New Roman" w:hAnsi="Times New Roman" w:cs="Times New Roman"/>
          <w:sz w:val="24"/>
          <w:szCs w:val="24"/>
        </w:rPr>
        <w:t xml:space="preserve">gained </w:t>
      </w:r>
      <w:r w:rsidR="00177DAD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 xml:space="preserve">freedom 87 years ago </w:t>
      </w:r>
      <w:r w:rsidR="00177DAD">
        <w:rPr>
          <w:rFonts w:ascii="Times New Roman" w:hAnsi="Times New Roman" w:cs="Times New Roman"/>
          <w:sz w:val="24"/>
          <w:szCs w:val="24"/>
        </w:rPr>
        <w:t xml:space="preserve">but those ideal that we initially made did not fully bring freedom to all and this civil war would fight for those ideals. </w:t>
      </w:r>
    </w:p>
    <w:sectPr w:rsidR="00B965DB" w:rsidRPr="00AC3C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11A09" w14:textId="77777777" w:rsidR="00C00D40" w:rsidRDefault="00C00D40" w:rsidP="00227A91">
      <w:pPr>
        <w:spacing w:after="0" w:line="240" w:lineRule="auto"/>
      </w:pPr>
      <w:r>
        <w:separator/>
      </w:r>
    </w:p>
  </w:endnote>
  <w:endnote w:type="continuationSeparator" w:id="0">
    <w:p w14:paraId="5E4DD91D" w14:textId="77777777" w:rsidR="00C00D40" w:rsidRDefault="00C00D40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35439" w14:textId="77777777" w:rsidR="00C00D40" w:rsidRDefault="00C00D40" w:rsidP="00227A91">
      <w:pPr>
        <w:spacing w:after="0" w:line="240" w:lineRule="auto"/>
      </w:pPr>
      <w:r>
        <w:separator/>
      </w:r>
    </w:p>
  </w:footnote>
  <w:footnote w:type="continuationSeparator" w:id="0">
    <w:p w14:paraId="49EE03CF" w14:textId="77777777" w:rsidR="00C00D40" w:rsidRDefault="00C00D40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36CF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40"/>
    <w:rsid w:val="000D11A8"/>
    <w:rsid w:val="00177DAD"/>
    <w:rsid w:val="00210B43"/>
    <w:rsid w:val="00227A91"/>
    <w:rsid w:val="00524897"/>
    <w:rsid w:val="005542B7"/>
    <w:rsid w:val="0079130D"/>
    <w:rsid w:val="00797C77"/>
    <w:rsid w:val="008E320D"/>
    <w:rsid w:val="00A15D48"/>
    <w:rsid w:val="00AC3C57"/>
    <w:rsid w:val="00B965DB"/>
    <w:rsid w:val="00C00D40"/>
    <w:rsid w:val="00C63483"/>
    <w:rsid w:val="00D5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365F"/>
  <w15:chartTrackingRefBased/>
  <w15:docId w15:val="{3BBDDF5C-51D1-4891-BCE7-3A316C4B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11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</cp:revision>
  <dcterms:created xsi:type="dcterms:W3CDTF">2024-11-11T03:27:00Z</dcterms:created>
  <dcterms:modified xsi:type="dcterms:W3CDTF">2024-11-11T03:38:00Z</dcterms:modified>
</cp:coreProperties>
</file>