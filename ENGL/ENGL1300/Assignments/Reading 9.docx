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D2A98" w14:textId="77777777" w:rsidR="005542B7"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Isaiah Hoffer</w:t>
      </w:r>
    </w:p>
    <w:p w14:paraId="6EF81482"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3E37B2D7"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1300-</w:t>
      </w:r>
      <w:r w:rsidR="00797C77">
        <w:rPr>
          <w:rFonts w:ascii="Times New Roman" w:hAnsi="Times New Roman" w:cs="Times New Roman"/>
          <w:sz w:val="24"/>
          <w:szCs w:val="24"/>
        </w:rPr>
        <w:t>003</w:t>
      </w:r>
    </w:p>
    <w:p w14:paraId="79D4C66E" w14:textId="150EE45D" w:rsidR="00227A91"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460CFE">
        <w:rPr>
          <w:rFonts w:ascii="Times New Roman" w:hAnsi="Times New Roman" w:cs="Times New Roman"/>
          <w:sz w:val="24"/>
          <w:szCs w:val="24"/>
        </w:rPr>
        <w:t>27</w:t>
      </w:r>
      <w:r>
        <w:rPr>
          <w:rFonts w:ascii="Times New Roman" w:hAnsi="Times New Roman" w:cs="Times New Roman"/>
          <w:sz w:val="24"/>
          <w:szCs w:val="24"/>
        </w:rPr>
        <w:t>/24</w:t>
      </w:r>
    </w:p>
    <w:p w14:paraId="72CD727A" w14:textId="45B706EE" w:rsidR="00227A91" w:rsidRPr="00AC3C57" w:rsidRDefault="00460CFE" w:rsidP="00227A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Reading 9: Chapter 3 </w:t>
      </w:r>
    </w:p>
    <w:p w14:paraId="4EADB0B9" w14:textId="4BE22F51" w:rsidR="00B965DB" w:rsidRPr="00AC3C57" w:rsidRDefault="00CE0A9A"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6A241D">
        <w:rPr>
          <w:rFonts w:ascii="Times New Roman" w:hAnsi="Times New Roman" w:cs="Times New Roman"/>
          <w:sz w:val="24"/>
          <w:szCs w:val="24"/>
        </w:rPr>
        <w:t xml:space="preserve"> need to study the Writing Process </w:t>
      </w:r>
      <w:r w:rsidR="00A83738">
        <w:rPr>
          <w:rFonts w:ascii="Times New Roman" w:hAnsi="Times New Roman" w:cs="Times New Roman"/>
          <w:sz w:val="24"/>
          <w:szCs w:val="24"/>
        </w:rPr>
        <w:t xml:space="preserve">because it will improve </w:t>
      </w:r>
      <w:r>
        <w:rPr>
          <w:rFonts w:ascii="Times New Roman" w:hAnsi="Times New Roman" w:cs="Times New Roman"/>
          <w:sz w:val="24"/>
          <w:szCs w:val="24"/>
        </w:rPr>
        <w:t xml:space="preserve">my writing. </w:t>
      </w:r>
      <w:r w:rsidR="004C60A8">
        <w:rPr>
          <w:rFonts w:ascii="Times New Roman" w:hAnsi="Times New Roman" w:cs="Times New Roman"/>
          <w:sz w:val="24"/>
          <w:szCs w:val="24"/>
        </w:rPr>
        <w:t>The first step into improving my writing is gathering better ideas from discussing from others. After I gather ideas from others around me, I can start writing my paper, but I need to understand that sometimes writing can start easy or hard but end hard or easy. I need to be able to take the time to write my paper through the whole process and not just the beginning because sometimes the finalization of my paper can show me better ideas. I also need to understand that writing is a process of learning. I need to know my own way of writing to create the best paper I can. Usually, I start will a little brainstorming then I think of a simple thesis and from that thesis I try to show support and as I’m thinking of my support, I revise my thesis to get closer to what I am trying to write about. All in all, I need to know that writing is time consuming, and to write a good paper I should start early and plan each part of the writing process separately or give each part enough time to give my best effort.</w:t>
      </w:r>
    </w:p>
    <w:sectPr w:rsidR="00B965DB" w:rsidRPr="00AC3C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136F0" w14:textId="77777777" w:rsidR="00181695" w:rsidRDefault="00181695" w:rsidP="00227A91">
      <w:pPr>
        <w:spacing w:after="0" w:line="240" w:lineRule="auto"/>
      </w:pPr>
      <w:r>
        <w:separator/>
      </w:r>
    </w:p>
  </w:endnote>
  <w:endnote w:type="continuationSeparator" w:id="0">
    <w:p w14:paraId="55A5C249" w14:textId="77777777" w:rsidR="00181695" w:rsidRDefault="00181695"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59894" w14:textId="77777777" w:rsidR="00181695" w:rsidRDefault="00181695" w:rsidP="00227A91">
      <w:pPr>
        <w:spacing w:after="0" w:line="240" w:lineRule="auto"/>
      </w:pPr>
      <w:r>
        <w:separator/>
      </w:r>
    </w:p>
  </w:footnote>
  <w:footnote w:type="continuationSeparator" w:id="0">
    <w:p w14:paraId="46F4D72F" w14:textId="77777777" w:rsidR="00181695" w:rsidRDefault="00181695"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183F8"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95"/>
    <w:rsid w:val="000D11A8"/>
    <w:rsid w:val="00181695"/>
    <w:rsid w:val="00210B43"/>
    <w:rsid w:val="00227A91"/>
    <w:rsid w:val="00460CFE"/>
    <w:rsid w:val="004C60A8"/>
    <w:rsid w:val="00524897"/>
    <w:rsid w:val="005542B7"/>
    <w:rsid w:val="006A241D"/>
    <w:rsid w:val="00797C77"/>
    <w:rsid w:val="008159D2"/>
    <w:rsid w:val="008E320D"/>
    <w:rsid w:val="00A15D48"/>
    <w:rsid w:val="00A83738"/>
    <w:rsid w:val="00A964BB"/>
    <w:rsid w:val="00AC3C57"/>
    <w:rsid w:val="00B965DB"/>
    <w:rsid w:val="00C1156F"/>
    <w:rsid w:val="00C63483"/>
    <w:rsid w:val="00CE0A9A"/>
    <w:rsid w:val="00D5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4821"/>
  <w15:chartTrackingRefBased/>
  <w15:docId w15:val="{2D8CF90D-D19C-4410-959F-817C0D41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 Style MSWord Essay Template.dotx</Template>
  <TotalTime>21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8</cp:revision>
  <dcterms:created xsi:type="dcterms:W3CDTF">2024-10-28T02:00:00Z</dcterms:created>
  <dcterms:modified xsi:type="dcterms:W3CDTF">2024-10-28T02:21:00Z</dcterms:modified>
</cp:coreProperties>
</file>