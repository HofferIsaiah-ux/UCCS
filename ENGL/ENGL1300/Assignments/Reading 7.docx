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1081" w14:textId="77777777" w:rsidR="005542B7"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Isaiah Hoffer</w:t>
      </w:r>
    </w:p>
    <w:p w14:paraId="0E79F929"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78585AA1"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1300-</w:t>
      </w:r>
      <w:r w:rsidR="00797C77">
        <w:rPr>
          <w:rFonts w:ascii="Times New Roman" w:hAnsi="Times New Roman" w:cs="Times New Roman"/>
          <w:sz w:val="24"/>
          <w:szCs w:val="24"/>
        </w:rPr>
        <w:t>003</w:t>
      </w:r>
    </w:p>
    <w:p w14:paraId="7099D04A" w14:textId="77777777" w:rsidR="00227A91"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10/6/24</w:t>
      </w:r>
    </w:p>
    <w:p w14:paraId="57D8A62F" w14:textId="3176E1E5" w:rsidR="00227A91" w:rsidRPr="00AC3C57" w:rsidRDefault="00275E6D" w:rsidP="00227A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Reading 7</w:t>
      </w:r>
    </w:p>
    <w:p w14:paraId="2D6C4A4B" w14:textId="25D86001" w:rsidR="00B965DB" w:rsidRDefault="00275E6D" w:rsidP="00B96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Truth states that men in America think women need to be helped and they need to be given the best the world has to offer because women are delegate. However, Truth is a women, but instead of given the best house or best husband, she was forced to work like a man, given grief from men, by selling her children  and she could take pain like a men. She finishes by stating that even though she might not be a smart as others or in particular men, she should still be given a chance to use her amount of intelligence to live her own life. </w:t>
      </w:r>
    </w:p>
    <w:p w14:paraId="13A78990" w14:textId="77777777" w:rsidR="00275E6D" w:rsidRPr="00AC3C57" w:rsidRDefault="00275E6D" w:rsidP="00B965DB">
      <w:pPr>
        <w:spacing w:after="0" w:line="480" w:lineRule="auto"/>
        <w:ind w:firstLine="720"/>
        <w:rPr>
          <w:rFonts w:ascii="Times New Roman" w:hAnsi="Times New Roman" w:cs="Times New Roman"/>
          <w:sz w:val="24"/>
          <w:szCs w:val="24"/>
        </w:rPr>
      </w:pPr>
    </w:p>
    <w:sectPr w:rsidR="00275E6D" w:rsidRPr="00AC3C5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E5149" w14:textId="77777777" w:rsidR="00275E6D" w:rsidRDefault="00275E6D" w:rsidP="00227A91">
      <w:pPr>
        <w:spacing w:after="0" w:line="240" w:lineRule="auto"/>
      </w:pPr>
      <w:r>
        <w:separator/>
      </w:r>
    </w:p>
  </w:endnote>
  <w:endnote w:type="continuationSeparator" w:id="0">
    <w:p w14:paraId="049E4A84" w14:textId="77777777" w:rsidR="00275E6D" w:rsidRDefault="00275E6D"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6567C" w14:textId="77777777" w:rsidR="00275E6D" w:rsidRDefault="00275E6D" w:rsidP="00227A91">
      <w:pPr>
        <w:spacing w:after="0" w:line="240" w:lineRule="auto"/>
      </w:pPr>
      <w:r>
        <w:separator/>
      </w:r>
    </w:p>
  </w:footnote>
  <w:footnote w:type="continuationSeparator" w:id="0">
    <w:p w14:paraId="146C80DE" w14:textId="77777777" w:rsidR="00275E6D" w:rsidRDefault="00275E6D"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CC4BA"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6D"/>
    <w:rsid w:val="000D11A8"/>
    <w:rsid w:val="00210B43"/>
    <w:rsid w:val="00227A91"/>
    <w:rsid w:val="002605DA"/>
    <w:rsid w:val="00275E6D"/>
    <w:rsid w:val="00524897"/>
    <w:rsid w:val="005542B7"/>
    <w:rsid w:val="00797C77"/>
    <w:rsid w:val="008E320D"/>
    <w:rsid w:val="00917A2B"/>
    <w:rsid w:val="00A15D48"/>
    <w:rsid w:val="00AC3C57"/>
    <w:rsid w:val="00B965DB"/>
    <w:rsid w:val="00C63483"/>
    <w:rsid w:val="00D5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BF30"/>
  <w15:chartTrackingRefBased/>
  <w15:docId w15:val="{6F82EA94-8CB3-40CB-BA6C-94A73CF2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_MLA Style MSWord Essay Template.dotx</Template>
  <TotalTime>6</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cp:revision>
  <dcterms:created xsi:type="dcterms:W3CDTF">2024-10-14T02:43:00Z</dcterms:created>
  <dcterms:modified xsi:type="dcterms:W3CDTF">2024-10-14T02:49:00Z</dcterms:modified>
</cp:coreProperties>
</file>