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74851" w14:textId="464EDD1F" w:rsidR="005542B7" w:rsidRPr="00AC3C57" w:rsidRDefault="009A4E60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Isaiah Hoffer</w:t>
      </w:r>
    </w:p>
    <w:p w14:paraId="795DFCE0" w14:textId="77777777" w:rsidR="00227A91" w:rsidRPr="00AC3C57" w:rsidRDefault="00227A91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C3C57">
        <w:rPr>
          <w:rFonts w:ascii="Times New Roman" w:hAnsi="Times New Roman" w:cs="Times New Roman"/>
          <w:sz w:val="24"/>
          <w:szCs w:val="24"/>
        </w:rPr>
        <w:t>Prof. Craig Bubeck</w:t>
      </w:r>
    </w:p>
    <w:p w14:paraId="25BB1915" w14:textId="23C09A64" w:rsidR="00227A91" w:rsidRPr="00AC3C57" w:rsidRDefault="00227A91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C3C57">
        <w:rPr>
          <w:rFonts w:ascii="Times New Roman" w:hAnsi="Times New Roman" w:cs="Times New Roman"/>
          <w:sz w:val="24"/>
          <w:szCs w:val="24"/>
        </w:rPr>
        <w:t>English 1300-</w:t>
      </w:r>
      <w:r w:rsidR="009A4E60">
        <w:rPr>
          <w:rFonts w:ascii="Times New Roman" w:hAnsi="Times New Roman" w:cs="Times New Roman"/>
          <w:sz w:val="24"/>
          <w:szCs w:val="24"/>
        </w:rPr>
        <w:t>003</w:t>
      </w:r>
    </w:p>
    <w:p w14:paraId="15BE1046" w14:textId="0A8F4227" w:rsidR="00227A91" w:rsidRPr="00AC3C57" w:rsidRDefault="009A4E60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9/17/24</w:t>
      </w:r>
    </w:p>
    <w:p w14:paraId="37831882" w14:textId="73A4EA72" w:rsidR="00227A91" w:rsidRDefault="005F788D" w:rsidP="00227A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Guided Brainstorm</w:t>
      </w:r>
      <w:r w:rsidR="00AC3C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93032C" w14:textId="2C953F90" w:rsidR="00A7088A" w:rsidRPr="00AC3C57" w:rsidRDefault="00A7088A" w:rsidP="00A7088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is past tense!</w:t>
      </w:r>
    </w:p>
    <w:p w14:paraId="3B500D37" w14:textId="065849F4" w:rsidR="00B965DB" w:rsidRPr="00251267" w:rsidRDefault="005F788D" w:rsidP="0025126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51267">
        <w:rPr>
          <w:rFonts w:ascii="Times New Roman" w:hAnsi="Times New Roman" w:cs="Times New Roman"/>
          <w:sz w:val="24"/>
          <w:szCs w:val="24"/>
        </w:rPr>
        <w:t>Plot:</w:t>
      </w:r>
    </w:p>
    <w:p w14:paraId="689940E3" w14:textId="77777777" w:rsidR="00C33977" w:rsidRDefault="00251267" w:rsidP="00251267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51267">
        <w:rPr>
          <w:rFonts w:ascii="Times New Roman" w:hAnsi="Times New Roman" w:cs="Times New Roman"/>
          <w:sz w:val="24"/>
          <w:szCs w:val="24"/>
        </w:rPr>
        <w:t>Backstory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A8D895B" w14:textId="45F7EAE3" w:rsidR="005F788D" w:rsidRDefault="008C05E1" w:rsidP="00C33977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getting ready for school </w:t>
      </w:r>
    </w:p>
    <w:p w14:paraId="6EAC5244" w14:textId="77777777" w:rsidR="00C33977" w:rsidRDefault="00C33977" w:rsidP="00C33977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Got into my car, drove to school </w:t>
      </w:r>
    </w:p>
    <w:p w14:paraId="5D0F7C34" w14:textId="77777777" w:rsidR="00EA6620" w:rsidRDefault="00EA6620" w:rsidP="00C33977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morning assembly about something weird</w:t>
      </w:r>
    </w:p>
    <w:p w14:paraId="71DA4DEE" w14:textId="4D8D49A6" w:rsidR="00C33977" w:rsidRDefault="00EA6620" w:rsidP="00C33977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our first class, music?</w:t>
      </w:r>
      <w:r w:rsidR="00C339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5E580E" w14:textId="39ED52D3" w:rsidR="00EA6620" w:rsidRDefault="00E126FC" w:rsidP="00C33977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Entered second class</w:t>
      </w:r>
    </w:p>
    <w:p w14:paraId="2223B550" w14:textId="1A070038" w:rsidR="005F6FD2" w:rsidRDefault="005F6FD2" w:rsidP="00C33977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Started school in august </w:t>
      </w:r>
    </w:p>
    <w:p w14:paraId="08EB93BD" w14:textId="23FF6760" w:rsidR="005F6FD2" w:rsidRPr="001519B7" w:rsidRDefault="005F6FD2" w:rsidP="001519B7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Already getting </w:t>
      </w:r>
      <w:r w:rsidR="001519B7">
        <w:rPr>
          <w:rFonts w:ascii="Times New Roman" w:hAnsi="Times New Roman" w:cs="Times New Roman"/>
          <w:sz w:val="24"/>
          <w:szCs w:val="24"/>
        </w:rPr>
        <w:t>board of school</w:t>
      </w:r>
    </w:p>
    <w:p w14:paraId="76F7BD31" w14:textId="384D3053" w:rsidR="00367EE0" w:rsidRDefault="00367EE0" w:rsidP="00477F7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Setting:</w:t>
      </w:r>
    </w:p>
    <w:p w14:paraId="32A27535" w14:textId="258CEDE9" w:rsidR="00367EE0" w:rsidRDefault="00367EE0" w:rsidP="00367EE0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</w:t>
      </w:r>
    </w:p>
    <w:p w14:paraId="67F50079" w14:textId="0CB2A3BC" w:rsidR="00367EE0" w:rsidRDefault="005F6FD2" w:rsidP="00367EE0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Early </w:t>
      </w:r>
      <w:r w:rsidR="00367EE0">
        <w:rPr>
          <w:rFonts w:ascii="Times New Roman" w:hAnsi="Times New Roman" w:cs="Times New Roman"/>
          <w:sz w:val="24"/>
          <w:szCs w:val="24"/>
        </w:rPr>
        <w:t>Morning</w:t>
      </w:r>
      <w:r>
        <w:rPr>
          <w:rFonts w:ascii="Times New Roman" w:hAnsi="Times New Roman" w:cs="Times New Roman"/>
          <w:sz w:val="24"/>
          <w:szCs w:val="24"/>
        </w:rPr>
        <w:t xml:space="preserve"> to middle morning </w:t>
      </w:r>
    </w:p>
    <w:p w14:paraId="26A2EEE6" w14:textId="7B4FB8C7" w:rsidR="00367EE0" w:rsidRDefault="00CC54DF" w:rsidP="00367EE0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is 2022 </w:t>
      </w:r>
    </w:p>
    <w:p w14:paraId="33F2EA8E" w14:textId="3D102229" w:rsidR="007743E3" w:rsidRDefault="007743E3" w:rsidP="005F6FD2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 season</w:t>
      </w:r>
      <w:r w:rsidR="0019407A">
        <w:rPr>
          <w:rFonts w:ascii="Times New Roman" w:hAnsi="Times New Roman" w:cs="Times New Roman"/>
          <w:sz w:val="24"/>
          <w:szCs w:val="24"/>
        </w:rPr>
        <w:t xml:space="preserve">, </w:t>
      </w:r>
      <w:r w:rsidR="005F6FD2">
        <w:rPr>
          <w:rFonts w:ascii="Times New Roman" w:hAnsi="Times New Roman" w:cs="Times New Roman"/>
          <w:sz w:val="24"/>
          <w:szCs w:val="24"/>
        </w:rPr>
        <w:t xml:space="preserve">September 22 </w:t>
      </w:r>
    </w:p>
    <w:p w14:paraId="0602F539" w14:textId="79FA1589" w:rsidR="00820F90" w:rsidRDefault="00820F90" w:rsidP="00820F90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Imagery:</w:t>
      </w:r>
    </w:p>
    <w:p w14:paraId="00E41A0A" w14:textId="272C7AA4" w:rsidR="00820F90" w:rsidRDefault="00820F90" w:rsidP="00820F90">
      <w:pPr>
        <w:pStyle w:val="ListParagraph"/>
        <w:numPr>
          <w:ilvl w:val="1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Bright and warm day out </w:t>
      </w:r>
    </w:p>
    <w:p w14:paraId="1E7A9BC0" w14:textId="31FA4E3F" w:rsidR="00820F90" w:rsidRDefault="004F4956" w:rsidP="00820F90">
      <w:pPr>
        <w:pStyle w:val="ListParagraph"/>
        <w:numPr>
          <w:ilvl w:val="1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Birds are chirping </w:t>
      </w:r>
    </w:p>
    <w:p w14:paraId="78E57912" w14:textId="76E6C3EF" w:rsidR="004F4956" w:rsidRDefault="004F4956" w:rsidP="00820F90">
      <w:pPr>
        <w:pStyle w:val="ListParagraph"/>
        <w:numPr>
          <w:ilvl w:val="1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Nice breeze for perfect temperature </w:t>
      </w:r>
    </w:p>
    <w:p w14:paraId="65A79D9D" w14:textId="3EFC56EE" w:rsidR="0098361A" w:rsidRDefault="002C3BA0" w:rsidP="00820F90">
      <w:pPr>
        <w:pStyle w:val="ListParagraph"/>
        <w:numPr>
          <w:ilvl w:val="1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Quiet </w:t>
      </w:r>
    </w:p>
    <w:p w14:paraId="402C2452" w14:textId="40DFD040" w:rsidR="00E67CB3" w:rsidRPr="00EB5AAC" w:rsidRDefault="00EB5AAC" w:rsidP="00EB5AAC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Opposite for</w:t>
      </w:r>
      <w:r w:rsidR="00222CEF">
        <w:rPr>
          <w:rFonts w:ascii="Times New Roman" w:hAnsi="Times New Roman" w:cs="Times New Roman"/>
          <w:sz w:val="24"/>
          <w:szCs w:val="24"/>
        </w:rPr>
        <w:t xml:space="preserve"> one person</w:t>
      </w:r>
      <w:r w:rsidR="00A7088A">
        <w:rPr>
          <w:rFonts w:ascii="Times New Roman" w:hAnsi="Times New Roman" w:cs="Times New Roman"/>
          <w:sz w:val="24"/>
          <w:szCs w:val="24"/>
        </w:rPr>
        <w:t>—the problem classmate</w:t>
      </w:r>
    </w:p>
    <w:p w14:paraId="1B326A36" w14:textId="01E3BB86" w:rsidR="005F6FD2" w:rsidRDefault="00222CEF" w:rsidP="00222CEF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Place: </w:t>
      </w:r>
    </w:p>
    <w:p w14:paraId="775CD61F" w14:textId="48F5AD95" w:rsidR="00222CEF" w:rsidRDefault="00222CEF" w:rsidP="00CA10CE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United States -&gt; Colorado -&gt; Colorado Springs -&gt; Thomas Maclaren School</w:t>
      </w:r>
    </w:p>
    <w:p w14:paraId="152FD35C" w14:textId="77777777" w:rsidR="00CA10CE" w:rsidRPr="00CA10CE" w:rsidRDefault="00CA10CE" w:rsidP="00CA10CE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A10CE">
        <w:rPr>
          <w:rFonts w:ascii="Times New Roman" w:hAnsi="Times New Roman" w:cs="Times New Roman"/>
          <w:sz w:val="24"/>
          <w:szCs w:val="24"/>
        </w:rPr>
        <w:t xml:space="preserve">Classroom-2 windows with 20 seats with 3 seats per table </w:t>
      </w:r>
    </w:p>
    <w:p w14:paraId="390E2FC7" w14:textId="76317CED" w:rsidR="00CA10CE" w:rsidRDefault="00301C75" w:rsidP="00301C75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 walls</w:t>
      </w:r>
    </w:p>
    <w:p w14:paraId="065552AE" w14:textId="52E2CA1E" w:rsidR="006A21C7" w:rsidRDefault="006A21C7" w:rsidP="00301C75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door went back into the building and another door went outside to the nice brisk air and cooling </w:t>
      </w:r>
      <w:r w:rsidR="00250640">
        <w:rPr>
          <w:rFonts w:ascii="Times New Roman" w:hAnsi="Times New Roman" w:cs="Times New Roman"/>
          <w:sz w:val="24"/>
          <w:szCs w:val="24"/>
        </w:rPr>
        <w:t xml:space="preserve">wind </w:t>
      </w:r>
    </w:p>
    <w:p w14:paraId="28EBDFF4" w14:textId="5A1A6133" w:rsidR="0019407A" w:rsidRDefault="00DC35EF" w:rsidP="00DC35EF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Quiet</w:t>
      </w:r>
    </w:p>
    <w:p w14:paraId="024EDE49" w14:textId="16762228" w:rsidR="005063EA" w:rsidRPr="00DC35EF" w:rsidRDefault="005063EA" w:rsidP="00DC35EF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phones allowed in class </w:t>
      </w:r>
    </w:p>
    <w:p w14:paraId="646737C9" w14:textId="19308F57" w:rsidR="00E53E15" w:rsidRDefault="00477F73" w:rsidP="00477F7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Characters: </w:t>
      </w:r>
    </w:p>
    <w:p w14:paraId="09F45FD7" w14:textId="5BA815C2" w:rsidR="001519B7" w:rsidRPr="001519B7" w:rsidRDefault="001519B7" w:rsidP="001519B7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9B7">
        <w:rPr>
          <w:rFonts w:ascii="Times New Roman" w:hAnsi="Times New Roman" w:cs="Times New Roman"/>
          <w:sz w:val="24"/>
          <w:szCs w:val="24"/>
        </w:rPr>
        <w:t>Teacher:</w:t>
      </w:r>
      <w:r w:rsidR="00A708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7FE323" w14:textId="401D8352" w:rsidR="00DC44B6" w:rsidRDefault="001519B7" w:rsidP="001519B7">
      <w:pPr>
        <w:pStyle w:val="ListParagraph"/>
        <w:numPr>
          <w:ilvl w:val="3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“What do you need help with” </w:t>
      </w:r>
    </w:p>
    <w:p w14:paraId="3CED1300" w14:textId="65418341" w:rsidR="0089577B" w:rsidRDefault="002879C4" w:rsidP="001519B7">
      <w:pPr>
        <w:pStyle w:val="ListParagraph"/>
        <w:numPr>
          <w:ilvl w:val="3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>well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what exactly are you struggling with”</w:t>
      </w:r>
    </w:p>
    <w:p w14:paraId="21856C0E" w14:textId="69DF74F3" w:rsidR="00DC5956" w:rsidRDefault="00DC5956" w:rsidP="001519B7">
      <w:pPr>
        <w:pStyle w:val="ListParagraph"/>
        <w:numPr>
          <w:ilvl w:val="3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“Just use this [equation/method]</w:t>
      </w:r>
    </w:p>
    <w:p w14:paraId="73166232" w14:textId="1816EB9C" w:rsidR="00DC5956" w:rsidRDefault="00B34449" w:rsidP="00B34449">
      <w:pPr>
        <w:pStyle w:val="ListParagraph"/>
        <w:numPr>
          <w:ilvl w:val="3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Doesn’t really want to help cause rest of class get it</w:t>
      </w:r>
    </w:p>
    <w:p w14:paraId="7E4137DA" w14:textId="293B234B" w:rsidR="00B34449" w:rsidRDefault="005249C2" w:rsidP="005249C2">
      <w:pPr>
        <w:pStyle w:val="ListParagraph"/>
        <w:numPr>
          <w:ilvl w:val="3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Leaves student to help later </w:t>
      </w:r>
    </w:p>
    <w:p w14:paraId="3F6BFCB9" w14:textId="45C2469C" w:rsidR="00061E44" w:rsidRDefault="00061E44" w:rsidP="001519B7">
      <w:pPr>
        <w:pStyle w:val="ListParagraph"/>
        <w:numPr>
          <w:ilvl w:val="3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Wore nice </w:t>
      </w:r>
      <w:r w:rsidR="007C344A">
        <w:rPr>
          <w:rFonts w:ascii="Times New Roman" w:hAnsi="Times New Roman" w:cs="Times New Roman"/>
          <w:sz w:val="24"/>
          <w:szCs w:val="24"/>
        </w:rPr>
        <w:t xml:space="preserve">brown suit with a white button up shirt and brown pants with black belt </w:t>
      </w:r>
    </w:p>
    <w:p w14:paraId="635940A4" w14:textId="0ACB337A" w:rsidR="00301C75" w:rsidRDefault="00301C75" w:rsidP="00301C75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– about 20</w:t>
      </w:r>
      <w:r w:rsidR="00D6576D">
        <w:rPr>
          <w:rFonts w:ascii="Times New Roman" w:hAnsi="Times New Roman" w:cs="Times New Roman"/>
          <w:sz w:val="24"/>
          <w:szCs w:val="24"/>
        </w:rPr>
        <w:t xml:space="preserve">, 16-17 years old </w:t>
      </w:r>
    </w:p>
    <w:p w14:paraId="58A4B262" w14:textId="2B69F95F" w:rsidR="00301C75" w:rsidRDefault="0089577B" w:rsidP="00301C75">
      <w:pPr>
        <w:pStyle w:val="ListParagraph"/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Me </w:t>
      </w:r>
      <w:r w:rsidR="00061E44">
        <w:rPr>
          <w:rFonts w:ascii="Times New Roman" w:hAnsi="Times New Roman" w:cs="Times New Roman"/>
          <w:sz w:val="24"/>
          <w:szCs w:val="24"/>
        </w:rPr>
        <w:t>:</w:t>
      </w:r>
      <w:r w:rsidR="00A7088A">
        <w:rPr>
          <w:rFonts w:ascii="Times New Roman" w:hAnsi="Times New Roman" w:cs="Times New Roman"/>
          <w:sz w:val="24"/>
          <w:szCs w:val="24"/>
        </w:rPr>
        <w:t>enjoying</w:t>
      </w:r>
      <w:proofErr w:type="gramEnd"/>
      <w:r w:rsidR="00A7088A">
        <w:rPr>
          <w:rFonts w:ascii="Times New Roman" w:hAnsi="Times New Roman" w:cs="Times New Roman"/>
          <w:sz w:val="24"/>
          <w:szCs w:val="24"/>
        </w:rPr>
        <w:t xml:space="preserve"> class</w:t>
      </w:r>
      <w:r w:rsidR="005063EA">
        <w:rPr>
          <w:rFonts w:ascii="Times New Roman" w:hAnsi="Times New Roman" w:cs="Times New Roman"/>
          <w:sz w:val="24"/>
          <w:szCs w:val="24"/>
        </w:rPr>
        <w:t>,</w:t>
      </w:r>
      <w:r w:rsidR="00A7088A">
        <w:rPr>
          <w:rFonts w:ascii="Times New Roman" w:hAnsi="Times New Roman" w:cs="Times New Roman"/>
          <w:sz w:val="24"/>
          <w:szCs w:val="24"/>
        </w:rPr>
        <w:t xml:space="preserve"> have</w:t>
      </w:r>
      <w:r w:rsidR="005063EA">
        <w:rPr>
          <w:rFonts w:ascii="Times New Roman" w:hAnsi="Times New Roman" w:cs="Times New Roman"/>
          <w:sz w:val="24"/>
          <w:szCs w:val="24"/>
        </w:rPr>
        <w:t xml:space="preserve"> glasses </w:t>
      </w:r>
      <w:r w:rsidR="00061E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4E31AD" w14:textId="22AAAAAC" w:rsidR="00D8166A" w:rsidRPr="004C06E6" w:rsidRDefault="0089577B" w:rsidP="004C06E6">
      <w:pPr>
        <w:pStyle w:val="ListParagraph"/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My friend</w:t>
      </w:r>
    </w:p>
    <w:p w14:paraId="42E3B1C3" w14:textId="5D6F8D94" w:rsidR="009616EB" w:rsidRDefault="009616EB" w:rsidP="00301C75">
      <w:pPr>
        <w:pStyle w:val="ListParagraph"/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problem classmate</w:t>
      </w:r>
      <w:r w:rsidR="004C06E6">
        <w:rPr>
          <w:rFonts w:ascii="Times New Roman" w:hAnsi="Times New Roman" w:cs="Times New Roman"/>
          <w:sz w:val="24"/>
          <w:szCs w:val="24"/>
        </w:rPr>
        <w:t>: needs help but also doesn’t listen</w:t>
      </w:r>
      <w:r w:rsidR="005063EA">
        <w:rPr>
          <w:rFonts w:ascii="Times New Roman" w:hAnsi="Times New Roman" w:cs="Times New Roman"/>
          <w:sz w:val="24"/>
          <w:szCs w:val="24"/>
        </w:rPr>
        <w:t xml:space="preserve">, phone </w:t>
      </w:r>
    </w:p>
    <w:p w14:paraId="35A3D41C" w14:textId="263430BB" w:rsidR="00AD0153" w:rsidRDefault="00AD0153" w:rsidP="00AD0153">
      <w:pPr>
        <w:pStyle w:val="ListParagraph"/>
        <w:numPr>
          <w:ilvl w:val="4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“I just don’t understand how </w:t>
      </w:r>
      <w:proofErr w:type="spellStart"/>
      <w:r>
        <w:rPr>
          <w:rFonts w:ascii="Times New Roman" w:hAnsi="Times New Roman" w:cs="Times New Roman"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suppose to do this </w:t>
      </w:r>
    </w:p>
    <w:p w14:paraId="6D504B58" w14:textId="0804B20B" w:rsidR="002879C4" w:rsidRDefault="002879C4" w:rsidP="00AD0153">
      <w:pPr>
        <w:pStyle w:val="ListParagraph"/>
        <w:numPr>
          <w:ilvl w:val="4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 How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you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suppose 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 the derivative from </w:t>
      </w:r>
      <w:r w:rsidR="00DC5956">
        <w:rPr>
          <w:rFonts w:ascii="Times New Roman" w:hAnsi="Times New Roman" w:cs="Times New Roman"/>
          <w:sz w:val="24"/>
          <w:szCs w:val="24"/>
        </w:rPr>
        <w:t>[some equation]”</w:t>
      </w:r>
    </w:p>
    <w:p w14:paraId="25827D4A" w14:textId="0892E943" w:rsidR="00B34449" w:rsidRDefault="00B34449" w:rsidP="00AD0153">
      <w:pPr>
        <w:pStyle w:val="ListParagraph"/>
        <w:numPr>
          <w:ilvl w:val="4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</w:t>
      </w:r>
      <w:r w:rsidR="00A7088A">
        <w:rPr>
          <w:rFonts w:ascii="Times New Roman" w:hAnsi="Times New Roman" w:cs="Times New Roman"/>
          <w:sz w:val="24"/>
          <w:szCs w:val="24"/>
        </w:rPr>
        <w:t>frustrated</w:t>
      </w:r>
      <w:r>
        <w:rPr>
          <w:rFonts w:ascii="Times New Roman" w:hAnsi="Times New Roman" w:cs="Times New Roman"/>
          <w:sz w:val="24"/>
          <w:szCs w:val="24"/>
        </w:rPr>
        <w:t xml:space="preserve">, raised hands, puts head down </w:t>
      </w:r>
    </w:p>
    <w:p w14:paraId="0791DE24" w14:textId="17BF36AD" w:rsidR="00B34449" w:rsidRDefault="00B34449" w:rsidP="00AD0153">
      <w:pPr>
        <w:pStyle w:val="ListParagraph"/>
        <w:numPr>
          <w:ilvl w:val="4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Dramatic movements </w:t>
      </w:r>
    </w:p>
    <w:p w14:paraId="4CB5D546" w14:textId="39E6422C" w:rsidR="00B34449" w:rsidRDefault="00B34449" w:rsidP="00AD0153">
      <w:pPr>
        <w:pStyle w:val="ListParagraph"/>
        <w:numPr>
          <w:ilvl w:val="4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Feels likes the </w:t>
      </w:r>
      <w:r w:rsidR="00A7088A">
        <w:rPr>
          <w:rFonts w:ascii="Times New Roman" w:hAnsi="Times New Roman" w:cs="Times New Roman"/>
          <w:sz w:val="24"/>
          <w:szCs w:val="24"/>
        </w:rPr>
        <w:t xml:space="preserve">whole </w:t>
      </w:r>
      <w:r>
        <w:rPr>
          <w:rFonts w:ascii="Times New Roman" w:hAnsi="Times New Roman" w:cs="Times New Roman"/>
          <w:sz w:val="24"/>
          <w:szCs w:val="24"/>
        </w:rPr>
        <w:t xml:space="preserve">world is opposing him, stress </w:t>
      </w:r>
    </w:p>
    <w:p w14:paraId="322BD40C" w14:textId="33C8A639" w:rsidR="009616EB" w:rsidRDefault="00D8166A" w:rsidP="00301C75">
      <w:pPr>
        <w:pStyle w:val="ListParagraph"/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helpful classmate</w:t>
      </w:r>
      <w:r w:rsidR="004C06E6">
        <w:rPr>
          <w:rFonts w:ascii="Times New Roman" w:hAnsi="Times New Roman" w:cs="Times New Roman"/>
          <w:sz w:val="24"/>
          <w:szCs w:val="24"/>
        </w:rPr>
        <w:t xml:space="preserve">: helps </w:t>
      </w:r>
      <w:r w:rsidR="00061E44">
        <w:rPr>
          <w:rFonts w:ascii="Times New Roman" w:hAnsi="Times New Roman" w:cs="Times New Roman"/>
          <w:sz w:val="24"/>
          <w:szCs w:val="24"/>
        </w:rPr>
        <w:t xml:space="preserve">because he wants to </w:t>
      </w:r>
    </w:p>
    <w:p w14:paraId="0B224C19" w14:textId="69D10EFC" w:rsidR="00AD0153" w:rsidRDefault="00AD0153" w:rsidP="00301C75">
      <w:pPr>
        <w:pStyle w:val="ListParagraph"/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 </w:t>
      </w:r>
      <w:r w:rsidR="00D83AD9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>extra</w:t>
      </w:r>
      <w:r w:rsidR="00D83AD9">
        <w:rPr>
          <w:rFonts w:ascii="Times New Roman" w:hAnsi="Times New Roman" w:cs="Times New Roman"/>
          <w:sz w:val="24"/>
          <w:szCs w:val="24"/>
        </w:rPr>
        <w:t>?</w:t>
      </w:r>
    </w:p>
    <w:p w14:paraId="41F19957" w14:textId="15D7DCEC" w:rsidR="00A372F9" w:rsidRDefault="00A372F9" w:rsidP="00301C75">
      <w:pPr>
        <w:pStyle w:val="ListParagraph"/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all </w:t>
      </w:r>
      <w:r w:rsidR="00D83AD9">
        <w:rPr>
          <w:rFonts w:ascii="Times New Roman" w:hAnsi="Times New Roman" w:cs="Times New Roman"/>
          <w:sz w:val="24"/>
          <w:szCs w:val="24"/>
        </w:rPr>
        <w:t xml:space="preserve">wear </w:t>
      </w:r>
      <w:r>
        <w:rPr>
          <w:rFonts w:ascii="Times New Roman" w:hAnsi="Times New Roman" w:cs="Times New Roman"/>
          <w:sz w:val="24"/>
          <w:szCs w:val="24"/>
        </w:rPr>
        <w:t xml:space="preserve">a white collared shirt and tan pants </w:t>
      </w:r>
    </w:p>
    <w:p w14:paraId="52050981" w14:textId="77777777" w:rsidR="00D8166A" w:rsidRPr="00301C75" w:rsidRDefault="00D8166A" w:rsidP="00D8166A">
      <w:pPr>
        <w:pStyle w:val="ListParagraph"/>
        <w:spacing w:after="0" w:line="480" w:lineRule="auto"/>
        <w:ind w:left="3600"/>
        <w:rPr>
          <w:rFonts w:ascii="Times New Roman" w:hAnsi="Times New Roman" w:cs="Times New Roman"/>
          <w:sz w:val="24"/>
          <w:szCs w:val="24"/>
        </w:rPr>
      </w:pPr>
    </w:p>
    <w:p w14:paraId="3CABF716" w14:textId="45F309B5" w:rsidR="00C33977" w:rsidRDefault="00C33977" w:rsidP="00C33977">
      <w:pPr>
        <w:pStyle w:val="ListParagraph"/>
        <w:spacing w:after="0" w:line="48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36D14E55" w14:textId="77777777" w:rsidR="008C05E1" w:rsidRPr="00251267" w:rsidRDefault="008C05E1" w:rsidP="00C33977">
      <w:pPr>
        <w:pStyle w:val="ListParagraph"/>
        <w:spacing w:after="0" w:line="480" w:lineRule="auto"/>
        <w:ind w:left="2160"/>
        <w:rPr>
          <w:rFonts w:ascii="Times New Roman" w:hAnsi="Times New Roman" w:cs="Times New Roman"/>
          <w:sz w:val="24"/>
          <w:szCs w:val="24"/>
        </w:rPr>
      </w:pPr>
    </w:p>
    <w:sectPr w:rsidR="008C05E1" w:rsidRPr="002512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D72FF" w14:textId="77777777" w:rsidR="00E36F1D" w:rsidRDefault="00E36F1D" w:rsidP="00227A91">
      <w:pPr>
        <w:spacing w:after="0" w:line="240" w:lineRule="auto"/>
      </w:pPr>
      <w:r>
        <w:separator/>
      </w:r>
    </w:p>
  </w:endnote>
  <w:endnote w:type="continuationSeparator" w:id="0">
    <w:p w14:paraId="1E4DCE74" w14:textId="77777777" w:rsidR="00E36F1D" w:rsidRDefault="00E36F1D" w:rsidP="00227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03000" w14:textId="77777777" w:rsidR="00E36F1D" w:rsidRDefault="00E36F1D" w:rsidP="00227A91">
      <w:pPr>
        <w:spacing w:after="0" w:line="240" w:lineRule="auto"/>
      </w:pPr>
      <w:r>
        <w:separator/>
      </w:r>
    </w:p>
  </w:footnote>
  <w:footnote w:type="continuationSeparator" w:id="0">
    <w:p w14:paraId="11D27F78" w14:textId="77777777" w:rsidR="00E36F1D" w:rsidRDefault="00E36F1D" w:rsidP="00227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7FC21" w14:textId="167BBFEF" w:rsidR="00227A91" w:rsidRPr="00AC3C57" w:rsidRDefault="009A4E60" w:rsidP="00227A91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Hoffer </w:t>
    </w:r>
    <w:r w:rsidR="00227A91" w:rsidRPr="00AC3C57">
      <w:rPr>
        <w:rFonts w:ascii="Times New Roman" w:hAnsi="Times New Roman" w:cs="Times New Roman"/>
        <w:sz w:val="24"/>
        <w:szCs w:val="24"/>
      </w:rPr>
      <w:fldChar w:fldCharType="begin"/>
    </w:r>
    <w:r w:rsidR="00227A91" w:rsidRPr="00AC3C57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227A91" w:rsidRPr="00AC3C57">
      <w:rPr>
        <w:rFonts w:ascii="Times New Roman" w:hAnsi="Times New Roman" w:cs="Times New Roman"/>
        <w:sz w:val="24"/>
        <w:szCs w:val="24"/>
      </w:rPr>
      <w:fldChar w:fldCharType="separate"/>
    </w:r>
    <w:r w:rsidR="00AC3C57">
      <w:rPr>
        <w:rFonts w:ascii="Times New Roman" w:hAnsi="Times New Roman" w:cs="Times New Roman"/>
        <w:noProof/>
        <w:sz w:val="24"/>
        <w:szCs w:val="24"/>
      </w:rPr>
      <w:t>1</w:t>
    </w:r>
    <w:r w:rsidR="00227A91" w:rsidRPr="00AC3C57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E05C"/>
      </v:shape>
    </w:pict>
  </w:numPicBullet>
  <w:abstractNum w:abstractNumId="0" w15:restartNumberingAfterBreak="0">
    <w:nsid w:val="0D1C0B83"/>
    <w:multiLevelType w:val="hybridMultilevel"/>
    <w:tmpl w:val="C97C1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93C52"/>
    <w:multiLevelType w:val="hybridMultilevel"/>
    <w:tmpl w:val="6D9ED35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16F247F"/>
    <w:multiLevelType w:val="hybridMultilevel"/>
    <w:tmpl w:val="DDB4CAF4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5B47CCB"/>
    <w:multiLevelType w:val="hybridMultilevel"/>
    <w:tmpl w:val="164EF234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67F52C5"/>
    <w:multiLevelType w:val="hybridMultilevel"/>
    <w:tmpl w:val="51CA03CC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3C2473A7"/>
    <w:multiLevelType w:val="hybridMultilevel"/>
    <w:tmpl w:val="DE40F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72211D"/>
    <w:multiLevelType w:val="hybridMultilevel"/>
    <w:tmpl w:val="15EA11A0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 w15:restartNumberingAfterBreak="0">
    <w:nsid w:val="5DB81D42"/>
    <w:multiLevelType w:val="hybridMultilevel"/>
    <w:tmpl w:val="31A4A87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9F863D6"/>
    <w:multiLevelType w:val="hybridMultilevel"/>
    <w:tmpl w:val="2234910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BF5284B"/>
    <w:multiLevelType w:val="hybridMultilevel"/>
    <w:tmpl w:val="EAF694FE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D4F0AE0"/>
    <w:multiLevelType w:val="hybridMultilevel"/>
    <w:tmpl w:val="E7C4ECE4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7D9921D3"/>
    <w:multiLevelType w:val="hybridMultilevel"/>
    <w:tmpl w:val="E258040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853176853">
    <w:abstractNumId w:val="5"/>
  </w:num>
  <w:num w:numId="2" w16cid:durableId="981156310">
    <w:abstractNumId w:val="8"/>
  </w:num>
  <w:num w:numId="3" w16cid:durableId="777330962">
    <w:abstractNumId w:val="7"/>
  </w:num>
  <w:num w:numId="4" w16cid:durableId="1404572068">
    <w:abstractNumId w:val="11"/>
  </w:num>
  <w:num w:numId="5" w16cid:durableId="1999577947">
    <w:abstractNumId w:val="1"/>
  </w:num>
  <w:num w:numId="6" w16cid:durableId="322903352">
    <w:abstractNumId w:val="3"/>
  </w:num>
  <w:num w:numId="7" w16cid:durableId="476454501">
    <w:abstractNumId w:val="2"/>
  </w:num>
  <w:num w:numId="8" w16cid:durableId="1001156913">
    <w:abstractNumId w:val="4"/>
  </w:num>
  <w:num w:numId="9" w16cid:durableId="1864784064">
    <w:abstractNumId w:val="0"/>
  </w:num>
  <w:num w:numId="10" w16cid:durableId="1603298490">
    <w:abstractNumId w:val="10"/>
  </w:num>
  <w:num w:numId="11" w16cid:durableId="560871135">
    <w:abstractNumId w:val="6"/>
  </w:num>
  <w:num w:numId="12" w16cid:durableId="7447625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1D"/>
    <w:rsid w:val="00061E44"/>
    <w:rsid w:val="000D11A8"/>
    <w:rsid w:val="001519B7"/>
    <w:rsid w:val="0019407A"/>
    <w:rsid w:val="00210B43"/>
    <w:rsid w:val="00222CEF"/>
    <w:rsid w:val="00227A91"/>
    <w:rsid w:val="00250640"/>
    <w:rsid w:val="00251267"/>
    <w:rsid w:val="00280E5D"/>
    <w:rsid w:val="002879C4"/>
    <w:rsid w:val="002C3BA0"/>
    <w:rsid w:val="00301C75"/>
    <w:rsid w:val="00367EE0"/>
    <w:rsid w:val="003C15FB"/>
    <w:rsid w:val="00477F73"/>
    <w:rsid w:val="004C06E6"/>
    <w:rsid w:val="004F4956"/>
    <w:rsid w:val="005063EA"/>
    <w:rsid w:val="00524897"/>
    <w:rsid w:val="005249C2"/>
    <w:rsid w:val="005542B7"/>
    <w:rsid w:val="005F6FD2"/>
    <w:rsid w:val="005F788D"/>
    <w:rsid w:val="006A21C7"/>
    <w:rsid w:val="007743E3"/>
    <w:rsid w:val="007C344A"/>
    <w:rsid w:val="00820F90"/>
    <w:rsid w:val="0089577B"/>
    <w:rsid w:val="008C05E1"/>
    <w:rsid w:val="009616EB"/>
    <w:rsid w:val="0098361A"/>
    <w:rsid w:val="009A4E60"/>
    <w:rsid w:val="00A15D48"/>
    <w:rsid w:val="00A372F9"/>
    <w:rsid w:val="00A7088A"/>
    <w:rsid w:val="00AC3C57"/>
    <w:rsid w:val="00AD0153"/>
    <w:rsid w:val="00B34449"/>
    <w:rsid w:val="00B45ECB"/>
    <w:rsid w:val="00B965DB"/>
    <w:rsid w:val="00C33977"/>
    <w:rsid w:val="00C63483"/>
    <w:rsid w:val="00CA10CE"/>
    <w:rsid w:val="00CC54DF"/>
    <w:rsid w:val="00D51909"/>
    <w:rsid w:val="00D6576D"/>
    <w:rsid w:val="00D8166A"/>
    <w:rsid w:val="00D83AD9"/>
    <w:rsid w:val="00DC35EF"/>
    <w:rsid w:val="00DC44B6"/>
    <w:rsid w:val="00DC5956"/>
    <w:rsid w:val="00E126FC"/>
    <w:rsid w:val="00E36F1D"/>
    <w:rsid w:val="00E53E15"/>
    <w:rsid w:val="00E67CB3"/>
    <w:rsid w:val="00EA6620"/>
    <w:rsid w:val="00EB5AAC"/>
    <w:rsid w:val="00EE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09E0"/>
  <w15:chartTrackingRefBased/>
  <w15:docId w15:val="{E1AE01E4-3429-46BA-81F0-DB6B89B3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A91"/>
  </w:style>
  <w:style w:type="paragraph" w:styleId="Footer">
    <w:name w:val="footer"/>
    <w:basedOn w:val="Normal"/>
    <w:link w:val="FooterChar"/>
    <w:uiPriority w:val="99"/>
    <w:unhideWhenUsed/>
    <w:rsid w:val="00227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A91"/>
  </w:style>
  <w:style w:type="paragraph" w:styleId="ListParagraph">
    <w:name w:val="List Paragraph"/>
    <w:basedOn w:val="Normal"/>
    <w:uiPriority w:val="34"/>
    <w:qFormat/>
    <w:rsid w:val="00251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uccsoffice365-my.sharepoint.com/personal/ihoffer_uccs_edu/Documents/English1300/_MLA%20Style%20MSWord%20Essa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_MLA%20Style%20MSWord%20Essay%20Template.dotx</Template>
  <TotalTime>35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UCCS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Hoffer</dc:creator>
  <cp:keywords/>
  <dc:description/>
  <cp:lastModifiedBy>Isaiah Hoffer</cp:lastModifiedBy>
  <cp:revision>47</cp:revision>
  <dcterms:created xsi:type="dcterms:W3CDTF">2024-09-17T20:22:00Z</dcterms:created>
  <dcterms:modified xsi:type="dcterms:W3CDTF">2024-09-17T20:57:00Z</dcterms:modified>
</cp:coreProperties>
</file>