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BF8C3" w14:textId="77777777" w:rsidR="005542B7" w:rsidRPr="00126629" w:rsidRDefault="00797C77" w:rsidP="00227A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26629">
        <w:rPr>
          <w:rFonts w:ascii="Times New Roman" w:hAnsi="Times New Roman" w:cs="Times New Roman"/>
          <w:sz w:val="24"/>
          <w:szCs w:val="24"/>
        </w:rPr>
        <w:t>Isaiah Hoffer</w:t>
      </w:r>
    </w:p>
    <w:p w14:paraId="38F32356" w14:textId="77777777" w:rsidR="00227A91" w:rsidRPr="00126629" w:rsidRDefault="00227A91" w:rsidP="00227A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26629">
        <w:rPr>
          <w:rFonts w:ascii="Times New Roman" w:hAnsi="Times New Roman" w:cs="Times New Roman"/>
          <w:sz w:val="24"/>
          <w:szCs w:val="24"/>
        </w:rPr>
        <w:t>Prof. Craig Bubeck</w:t>
      </w:r>
    </w:p>
    <w:p w14:paraId="629F738E" w14:textId="77777777" w:rsidR="00227A91" w:rsidRPr="00126629" w:rsidRDefault="00227A91" w:rsidP="00227A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26629">
        <w:rPr>
          <w:rFonts w:ascii="Times New Roman" w:hAnsi="Times New Roman" w:cs="Times New Roman"/>
          <w:sz w:val="24"/>
          <w:szCs w:val="24"/>
        </w:rPr>
        <w:t>English 1300-</w:t>
      </w:r>
      <w:r w:rsidR="00797C77" w:rsidRPr="00126629">
        <w:rPr>
          <w:rFonts w:ascii="Times New Roman" w:hAnsi="Times New Roman" w:cs="Times New Roman"/>
          <w:sz w:val="24"/>
          <w:szCs w:val="24"/>
        </w:rPr>
        <w:t>003</w:t>
      </w:r>
    </w:p>
    <w:p w14:paraId="1A20FC35" w14:textId="4727FF31" w:rsidR="00227A91" w:rsidRPr="00126629" w:rsidRDefault="00797C77" w:rsidP="00227A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26629">
        <w:rPr>
          <w:rFonts w:ascii="Times New Roman" w:hAnsi="Times New Roman" w:cs="Times New Roman"/>
          <w:sz w:val="24"/>
          <w:szCs w:val="24"/>
        </w:rPr>
        <w:t>10/</w:t>
      </w:r>
      <w:r w:rsidR="00B20736" w:rsidRPr="00126629">
        <w:rPr>
          <w:rFonts w:ascii="Times New Roman" w:hAnsi="Times New Roman" w:cs="Times New Roman"/>
          <w:sz w:val="24"/>
          <w:szCs w:val="24"/>
        </w:rPr>
        <w:t>18</w:t>
      </w:r>
      <w:r w:rsidRPr="00126629">
        <w:rPr>
          <w:rFonts w:ascii="Times New Roman" w:hAnsi="Times New Roman" w:cs="Times New Roman"/>
          <w:sz w:val="24"/>
          <w:szCs w:val="24"/>
        </w:rPr>
        <w:t>/24</w:t>
      </w:r>
    </w:p>
    <w:p w14:paraId="7E784D20" w14:textId="725C8D6F" w:rsidR="00227A91" w:rsidRPr="00126629" w:rsidRDefault="00B20736" w:rsidP="00227A9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26629">
        <w:rPr>
          <w:rFonts w:ascii="Times New Roman" w:hAnsi="Times New Roman" w:cs="Times New Roman"/>
          <w:sz w:val="24"/>
          <w:szCs w:val="24"/>
        </w:rPr>
        <w:t>Hillary’s Summary Analysis</w:t>
      </w:r>
    </w:p>
    <w:p w14:paraId="735AF48A" w14:textId="70556212" w:rsidR="0035283E" w:rsidRPr="00126629" w:rsidRDefault="009E7AAC" w:rsidP="0035283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26629">
        <w:rPr>
          <w:rFonts w:ascii="Times New Roman" w:hAnsi="Times New Roman" w:cs="Times New Roman"/>
          <w:sz w:val="24"/>
          <w:szCs w:val="24"/>
        </w:rPr>
        <w:t>During Bill Clinton term of presidency</w:t>
      </w:r>
      <w:r w:rsidR="001E6AD3" w:rsidRPr="00126629">
        <w:rPr>
          <w:rFonts w:ascii="Times New Roman" w:hAnsi="Times New Roman" w:cs="Times New Roman"/>
          <w:sz w:val="24"/>
          <w:szCs w:val="24"/>
        </w:rPr>
        <w:t xml:space="preserve"> Hillary Clinton decided to use the position give</w:t>
      </w:r>
      <w:r w:rsidR="008A68EB">
        <w:rPr>
          <w:rFonts w:ascii="Times New Roman" w:hAnsi="Times New Roman" w:cs="Times New Roman"/>
          <w:sz w:val="24"/>
          <w:szCs w:val="24"/>
        </w:rPr>
        <w:t>n</w:t>
      </w:r>
      <w:r w:rsidR="001E6AD3" w:rsidRPr="00126629">
        <w:rPr>
          <w:rFonts w:ascii="Times New Roman" w:hAnsi="Times New Roman" w:cs="Times New Roman"/>
          <w:sz w:val="24"/>
          <w:szCs w:val="24"/>
        </w:rPr>
        <w:t xml:space="preserve"> to her by her husband to improve the life of women across the globe. </w:t>
      </w:r>
      <w:r w:rsidR="00F85D3E" w:rsidRPr="00126629">
        <w:rPr>
          <w:rFonts w:ascii="Times New Roman" w:hAnsi="Times New Roman" w:cs="Times New Roman"/>
          <w:sz w:val="24"/>
          <w:szCs w:val="24"/>
        </w:rPr>
        <w:t xml:space="preserve">With her position as first lady, Clinton was able </w:t>
      </w:r>
      <w:r w:rsidR="0059606A" w:rsidRPr="00126629">
        <w:rPr>
          <w:rFonts w:ascii="Times New Roman" w:hAnsi="Times New Roman" w:cs="Times New Roman"/>
          <w:sz w:val="24"/>
          <w:szCs w:val="24"/>
        </w:rPr>
        <w:t>to secure an invitation to the United Nations Fourth World Conference</w:t>
      </w:r>
      <w:r w:rsidR="000E3314" w:rsidRPr="00126629">
        <w:rPr>
          <w:rFonts w:ascii="Times New Roman" w:hAnsi="Times New Roman" w:cs="Times New Roman"/>
          <w:sz w:val="24"/>
          <w:szCs w:val="24"/>
        </w:rPr>
        <w:t xml:space="preserve"> on Women in nineteen </w:t>
      </w:r>
      <w:r w:rsidR="002E31AC" w:rsidRPr="00126629">
        <w:rPr>
          <w:rFonts w:ascii="Times New Roman" w:hAnsi="Times New Roman" w:cs="Times New Roman"/>
          <w:sz w:val="24"/>
          <w:szCs w:val="24"/>
        </w:rPr>
        <w:t xml:space="preserve">ninety-five. </w:t>
      </w:r>
      <w:r w:rsidR="00CB24E1" w:rsidRPr="00126629">
        <w:rPr>
          <w:rFonts w:ascii="Times New Roman" w:hAnsi="Times New Roman" w:cs="Times New Roman"/>
          <w:sz w:val="24"/>
          <w:szCs w:val="24"/>
        </w:rPr>
        <w:t xml:space="preserve">The </w:t>
      </w:r>
      <w:r w:rsidR="00306832" w:rsidRPr="00126629">
        <w:rPr>
          <w:rFonts w:ascii="Times New Roman" w:hAnsi="Times New Roman" w:cs="Times New Roman"/>
          <w:sz w:val="24"/>
          <w:szCs w:val="24"/>
        </w:rPr>
        <w:t>World Conference</w:t>
      </w:r>
      <w:r w:rsidR="00002417" w:rsidRPr="00126629">
        <w:rPr>
          <w:rFonts w:ascii="Times New Roman" w:hAnsi="Times New Roman" w:cs="Times New Roman"/>
          <w:sz w:val="24"/>
          <w:szCs w:val="24"/>
        </w:rPr>
        <w:t xml:space="preserve"> </w:t>
      </w:r>
      <w:r w:rsidR="00CB24E1" w:rsidRPr="00126629">
        <w:rPr>
          <w:rFonts w:ascii="Times New Roman" w:hAnsi="Times New Roman" w:cs="Times New Roman"/>
          <w:sz w:val="24"/>
          <w:szCs w:val="24"/>
        </w:rPr>
        <w:t xml:space="preserve">was </w:t>
      </w:r>
      <w:r w:rsidR="00306832" w:rsidRPr="00126629">
        <w:rPr>
          <w:rFonts w:ascii="Times New Roman" w:hAnsi="Times New Roman" w:cs="Times New Roman"/>
          <w:sz w:val="24"/>
          <w:szCs w:val="24"/>
        </w:rPr>
        <w:t xml:space="preserve">held in </w:t>
      </w:r>
      <w:r w:rsidR="00002417" w:rsidRPr="00126629">
        <w:rPr>
          <w:rFonts w:ascii="Times New Roman" w:hAnsi="Times New Roman" w:cs="Times New Roman"/>
          <w:sz w:val="24"/>
          <w:szCs w:val="24"/>
        </w:rPr>
        <w:t>China</w:t>
      </w:r>
      <w:r w:rsidR="00CB24E1" w:rsidRPr="00126629">
        <w:rPr>
          <w:rFonts w:ascii="Times New Roman" w:hAnsi="Times New Roman" w:cs="Times New Roman"/>
          <w:sz w:val="24"/>
          <w:szCs w:val="24"/>
        </w:rPr>
        <w:t xml:space="preserve"> </w:t>
      </w:r>
      <w:r w:rsidR="00306832" w:rsidRPr="00126629">
        <w:rPr>
          <w:rFonts w:ascii="Times New Roman" w:hAnsi="Times New Roman" w:cs="Times New Roman"/>
          <w:sz w:val="24"/>
          <w:szCs w:val="24"/>
        </w:rPr>
        <w:t>and was broadcasted worldwide</w:t>
      </w:r>
      <w:r w:rsidR="00B30888" w:rsidRPr="00126629">
        <w:rPr>
          <w:rFonts w:ascii="Times New Roman" w:hAnsi="Times New Roman" w:cs="Times New Roman"/>
          <w:sz w:val="24"/>
          <w:szCs w:val="24"/>
        </w:rPr>
        <w:t xml:space="preserve"> and </w:t>
      </w:r>
      <w:r w:rsidR="00BF58F6" w:rsidRPr="00126629">
        <w:rPr>
          <w:rFonts w:ascii="Times New Roman" w:hAnsi="Times New Roman" w:cs="Times New Roman"/>
          <w:sz w:val="24"/>
          <w:szCs w:val="24"/>
        </w:rPr>
        <w:t>because of</w:t>
      </w:r>
      <w:r w:rsidR="00CB24E1" w:rsidRPr="00126629">
        <w:rPr>
          <w:rFonts w:ascii="Times New Roman" w:hAnsi="Times New Roman" w:cs="Times New Roman"/>
          <w:sz w:val="24"/>
          <w:szCs w:val="24"/>
        </w:rPr>
        <w:t xml:space="preserve"> this</w:t>
      </w:r>
      <w:r w:rsidR="00002417" w:rsidRPr="00126629">
        <w:rPr>
          <w:rFonts w:ascii="Times New Roman" w:hAnsi="Times New Roman" w:cs="Times New Roman"/>
          <w:sz w:val="24"/>
          <w:szCs w:val="24"/>
        </w:rPr>
        <w:t xml:space="preserve">, </w:t>
      </w:r>
      <w:r w:rsidR="00BF58F6" w:rsidRPr="00126629">
        <w:rPr>
          <w:rFonts w:ascii="Times New Roman" w:hAnsi="Times New Roman" w:cs="Times New Roman"/>
          <w:sz w:val="24"/>
          <w:szCs w:val="24"/>
        </w:rPr>
        <w:t xml:space="preserve">Clinton was able to speak to women all over the world. Cliton used this conference to </w:t>
      </w:r>
      <w:r w:rsidR="00D00F17" w:rsidRPr="00126629">
        <w:rPr>
          <w:rFonts w:ascii="Times New Roman" w:hAnsi="Times New Roman" w:cs="Times New Roman"/>
          <w:sz w:val="24"/>
          <w:szCs w:val="24"/>
        </w:rPr>
        <w:t xml:space="preserve">signify </w:t>
      </w:r>
      <w:r w:rsidR="0035283E" w:rsidRPr="00126629">
        <w:rPr>
          <w:rFonts w:ascii="Times New Roman" w:hAnsi="Times New Roman" w:cs="Times New Roman"/>
          <w:sz w:val="24"/>
          <w:szCs w:val="24"/>
        </w:rPr>
        <w:t>the problems with women’s rights all over the world. The world must give women the rights they deserve which Clinton achieved by listing the rights</w:t>
      </w:r>
      <w:r w:rsidR="00D00F17" w:rsidRPr="00126629">
        <w:rPr>
          <w:rFonts w:ascii="Times New Roman" w:hAnsi="Times New Roman" w:cs="Times New Roman"/>
          <w:sz w:val="24"/>
          <w:szCs w:val="24"/>
        </w:rPr>
        <w:t xml:space="preserve"> that</w:t>
      </w:r>
      <w:r w:rsidR="0035283E" w:rsidRPr="00126629">
        <w:rPr>
          <w:rFonts w:ascii="Times New Roman" w:hAnsi="Times New Roman" w:cs="Times New Roman"/>
          <w:sz w:val="24"/>
          <w:szCs w:val="24"/>
        </w:rPr>
        <w:t xml:space="preserve"> women are denied, proving nations and children are stronger when women thrive, signifying their hard work for little gain, and </w:t>
      </w:r>
      <w:r w:rsidR="00207924" w:rsidRPr="00126629">
        <w:rPr>
          <w:rFonts w:ascii="Times New Roman" w:hAnsi="Times New Roman" w:cs="Times New Roman"/>
          <w:sz w:val="24"/>
          <w:szCs w:val="24"/>
        </w:rPr>
        <w:t>lastly</w:t>
      </w:r>
      <w:r w:rsidR="00A04C2A" w:rsidRPr="00126629">
        <w:rPr>
          <w:rFonts w:ascii="Times New Roman" w:hAnsi="Times New Roman" w:cs="Times New Roman"/>
          <w:sz w:val="24"/>
          <w:szCs w:val="24"/>
        </w:rPr>
        <w:t xml:space="preserve"> </w:t>
      </w:r>
      <w:r w:rsidR="0035283E" w:rsidRPr="00126629">
        <w:rPr>
          <w:rFonts w:ascii="Times New Roman" w:hAnsi="Times New Roman" w:cs="Times New Roman"/>
          <w:sz w:val="24"/>
          <w:szCs w:val="24"/>
        </w:rPr>
        <w:t xml:space="preserve">urges for a future with men and women untied. </w:t>
      </w:r>
    </w:p>
    <w:p w14:paraId="38C32CE9" w14:textId="29BBD512" w:rsidR="00AD466F" w:rsidRPr="00126629" w:rsidRDefault="00DB33AA" w:rsidP="0035283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26629">
        <w:rPr>
          <w:rFonts w:ascii="Times New Roman" w:hAnsi="Times New Roman" w:cs="Times New Roman"/>
          <w:sz w:val="24"/>
          <w:szCs w:val="24"/>
        </w:rPr>
        <w:t xml:space="preserve">Clinton listed the rights </w:t>
      </w:r>
      <w:r w:rsidR="00BF440F" w:rsidRPr="00126629">
        <w:rPr>
          <w:rFonts w:ascii="Times New Roman" w:hAnsi="Times New Roman" w:cs="Times New Roman"/>
          <w:sz w:val="24"/>
          <w:szCs w:val="24"/>
        </w:rPr>
        <w:t>that are denied to women</w:t>
      </w:r>
      <w:r w:rsidR="008A57C2" w:rsidRPr="00126629">
        <w:rPr>
          <w:rFonts w:ascii="Times New Roman" w:hAnsi="Times New Roman" w:cs="Times New Roman"/>
          <w:sz w:val="24"/>
          <w:szCs w:val="24"/>
        </w:rPr>
        <w:t>.</w:t>
      </w:r>
      <w:r w:rsidR="00EC5BEE" w:rsidRPr="00126629">
        <w:rPr>
          <w:rFonts w:ascii="Times New Roman" w:hAnsi="Times New Roman" w:cs="Times New Roman"/>
          <w:sz w:val="24"/>
          <w:szCs w:val="24"/>
        </w:rPr>
        <w:t xml:space="preserve"> Clinton starts of her speech with </w:t>
      </w:r>
      <w:r w:rsidR="00D36C73" w:rsidRPr="00126629">
        <w:rPr>
          <w:rFonts w:ascii="Times New Roman" w:hAnsi="Times New Roman" w:cs="Times New Roman"/>
          <w:sz w:val="24"/>
          <w:szCs w:val="24"/>
        </w:rPr>
        <w:t>commemorating</w:t>
      </w:r>
      <w:r w:rsidR="00773BB0" w:rsidRPr="00126629">
        <w:rPr>
          <w:rFonts w:ascii="Times New Roman" w:hAnsi="Times New Roman" w:cs="Times New Roman"/>
          <w:sz w:val="24"/>
          <w:szCs w:val="24"/>
        </w:rPr>
        <w:t xml:space="preserve"> the work women put in the be able to hold this conference</w:t>
      </w:r>
      <w:r w:rsidR="0075129D" w:rsidRPr="00126629">
        <w:rPr>
          <w:rFonts w:ascii="Times New Roman" w:hAnsi="Times New Roman" w:cs="Times New Roman"/>
          <w:sz w:val="24"/>
          <w:szCs w:val="24"/>
        </w:rPr>
        <w:t xml:space="preserve"> and how tremendous a moment this is.</w:t>
      </w:r>
      <w:r w:rsidR="005635CB" w:rsidRPr="00126629">
        <w:rPr>
          <w:rFonts w:ascii="Times New Roman" w:hAnsi="Times New Roman" w:cs="Times New Roman"/>
          <w:sz w:val="24"/>
          <w:szCs w:val="24"/>
        </w:rPr>
        <w:t xml:space="preserve"> Clinton moves on </w:t>
      </w:r>
      <w:r w:rsidR="00952395" w:rsidRPr="00126629">
        <w:rPr>
          <w:rFonts w:ascii="Times New Roman" w:hAnsi="Times New Roman" w:cs="Times New Roman"/>
          <w:sz w:val="24"/>
          <w:szCs w:val="24"/>
        </w:rPr>
        <w:t>to one</w:t>
      </w:r>
      <w:r w:rsidR="005F245D" w:rsidRPr="00126629">
        <w:rPr>
          <w:rFonts w:ascii="Times New Roman" w:hAnsi="Times New Roman" w:cs="Times New Roman"/>
          <w:sz w:val="24"/>
          <w:szCs w:val="24"/>
        </w:rPr>
        <w:t xml:space="preserve"> of her arguments </w:t>
      </w:r>
      <w:r w:rsidR="00742DD3" w:rsidRPr="00126629">
        <w:rPr>
          <w:rFonts w:ascii="Times New Roman" w:hAnsi="Times New Roman" w:cs="Times New Roman"/>
          <w:sz w:val="24"/>
          <w:szCs w:val="24"/>
        </w:rPr>
        <w:t xml:space="preserve">which is </w:t>
      </w:r>
      <w:r w:rsidR="00815D62" w:rsidRPr="00126629">
        <w:rPr>
          <w:rFonts w:ascii="Times New Roman" w:hAnsi="Times New Roman" w:cs="Times New Roman"/>
          <w:sz w:val="24"/>
          <w:szCs w:val="24"/>
        </w:rPr>
        <w:t>knowing that men and women share</w:t>
      </w:r>
      <w:r w:rsidR="00952395" w:rsidRPr="00126629">
        <w:rPr>
          <w:rFonts w:ascii="Times New Roman" w:hAnsi="Times New Roman" w:cs="Times New Roman"/>
          <w:sz w:val="24"/>
          <w:szCs w:val="24"/>
        </w:rPr>
        <w:t xml:space="preserve"> more</w:t>
      </w:r>
      <w:r w:rsidR="00815D62" w:rsidRPr="00126629">
        <w:rPr>
          <w:rFonts w:ascii="Times New Roman" w:hAnsi="Times New Roman" w:cs="Times New Roman"/>
          <w:sz w:val="24"/>
          <w:szCs w:val="24"/>
        </w:rPr>
        <w:t xml:space="preserve"> similarities</w:t>
      </w:r>
      <w:r w:rsidR="00952395" w:rsidRPr="00126629">
        <w:rPr>
          <w:rFonts w:ascii="Times New Roman" w:hAnsi="Times New Roman" w:cs="Times New Roman"/>
          <w:sz w:val="24"/>
          <w:szCs w:val="24"/>
        </w:rPr>
        <w:t xml:space="preserve"> than </w:t>
      </w:r>
      <w:r w:rsidR="00815D62" w:rsidRPr="00126629">
        <w:rPr>
          <w:rFonts w:ascii="Times New Roman" w:hAnsi="Times New Roman" w:cs="Times New Roman"/>
          <w:sz w:val="24"/>
          <w:szCs w:val="24"/>
        </w:rPr>
        <w:t>differences</w:t>
      </w:r>
      <w:r w:rsidR="00C83D2B" w:rsidRPr="00126629">
        <w:rPr>
          <w:rFonts w:ascii="Times New Roman" w:hAnsi="Times New Roman" w:cs="Times New Roman"/>
          <w:sz w:val="24"/>
          <w:szCs w:val="24"/>
        </w:rPr>
        <w:t xml:space="preserve"> and the most important similarity </w:t>
      </w:r>
      <w:r w:rsidR="00E631A1" w:rsidRPr="00126629">
        <w:rPr>
          <w:rFonts w:ascii="Times New Roman" w:hAnsi="Times New Roman" w:cs="Times New Roman"/>
          <w:sz w:val="24"/>
          <w:szCs w:val="24"/>
        </w:rPr>
        <w:t>is we share a future. Clinton hopes this speech will bring a new future to women all over the world and in turn improve the lives of their familie</w:t>
      </w:r>
      <w:r w:rsidR="00B06E12" w:rsidRPr="00126629">
        <w:rPr>
          <w:rFonts w:ascii="Times New Roman" w:hAnsi="Times New Roman" w:cs="Times New Roman"/>
          <w:sz w:val="24"/>
          <w:szCs w:val="24"/>
        </w:rPr>
        <w:t xml:space="preserve">s. </w:t>
      </w:r>
      <w:r w:rsidR="00C34A70" w:rsidRPr="00126629">
        <w:rPr>
          <w:rFonts w:ascii="Times New Roman" w:hAnsi="Times New Roman" w:cs="Times New Roman"/>
          <w:sz w:val="24"/>
          <w:szCs w:val="24"/>
        </w:rPr>
        <w:t xml:space="preserve">Clinton ends her introduction </w:t>
      </w:r>
      <w:r w:rsidR="00CF377D" w:rsidRPr="00126629">
        <w:rPr>
          <w:rFonts w:ascii="Times New Roman" w:hAnsi="Times New Roman" w:cs="Times New Roman"/>
          <w:sz w:val="24"/>
          <w:szCs w:val="24"/>
        </w:rPr>
        <w:t xml:space="preserve">by </w:t>
      </w:r>
      <w:r w:rsidR="0057666C" w:rsidRPr="00126629">
        <w:rPr>
          <w:rFonts w:ascii="Times New Roman" w:hAnsi="Times New Roman" w:cs="Times New Roman"/>
          <w:sz w:val="24"/>
          <w:szCs w:val="24"/>
        </w:rPr>
        <w:t>sharing the issues women still face today which are</w:t>
      </w:r>
      <w:r w:rsidR="007E0949" w:rsidRPr="00126629">
        <w:rPr>
          <w:rFonts w:ascii="Times New Roman" w:hAnsi="Times New Roman" w:cs="Times New Roman"/>
          <w:sz w:val="24"/>
          <w:szCs w:val="24"/>
        </w:rPr>
        <w:t xml:space="preserve">: </w:t>
      </w:r>
      <w:r w:rsidR="00CF377D" w:rsidRPr="00126629">
        <w:rPr>
          <w:rFonts w:ascii="Times New Roman" w:hAnsi="Times New Roman" w:cs="Times New Roman"/>
          <w:sz w:val="24"/>
          <w:szCs w:val="24"/>
        </w:rPr>
        <w:t>“sharing</w:t>
      </w:r>
      <w:r w:rsidR="00C34A70" w:rsidRPr="00126629">
        <w:rPr>
          <w:rFonts w:ascii="Times New Roman" w:hAnsi="Times New Roman" w:cs="Times New Roman"/>
          <w:sz w:val="24"/>
          <w:szCs w:val="24"/>
        </w:rPr>
        <w:t xml:space="preserve"> access to education, health care, jobs, and credit, the chance to enjoy basic legal and human rights and participate fully in the political life of their </w:t>
      </w:r>
      <w:r w:rsidR="007E0949" w:rsidRPr="00126629">
        <w:rPr>
          <w:rFonts w:ascii="Times New Roman" w:hAnsi="Times New Roman" w:cs="Times New Roman"/>
          <w:sz w:val="24"/>
          <w:szCs w:val="24"/>
        </w:rPr>
        <w:t>countries.</w:t>
      </w:r>
      <w:r w:rsidR="00C34A70" w:rsidRPr="00126629">
        <w:rPr>
          <w:rFonts w:ascii="Times New Roman" w:hAnsi="Times New Roman" w:cs="Times New Roman"/>
          <w:sz w:val="24"/>
          <w:szCs w:val="24"/>
        </w:rPr>
        <w:t>”</w:t>
      </w:r>
    </w:p>
    <w:p w14:paraId="0280500B" w14:textId="66315F37" w:rsidR="00172A6F" w:rsidRPr="00126629" w:rsidRDefault="00172A6F" w:rsidP="0035283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26629">
        <w:rPr>
          <w:rFonts w:ascii="Times New Roman" w:hAnsi="Times New Roman" w:cs="Times New Roman"/>
          <w:sz w:val="24"/>
          <w:szCs w:val="24"/>
        </w:rPr>
        <w:lastRenderedPageBreak/>
        <w:t xml:space="preserve">Clinton argues that nations are stronger when women </w:t>
      </w:r>
      <w:r w:rsidR="00815E62" w:rsidRPr="00126629">
        <w:rPr>
          <w:rFonts w:ascii="Times New Roman" w:hAnsi="Times New Roman" w:cs="Times New Roman"/>
          <w:sz w:val="24"/>
          <w:szCs w:val="24"/>
        </w:rPr>
        <w:t xml:space="preserve">thrive. </w:t>
      </w:r>
      <w:r w:rsidR="00C95658" w:rsidRPr="00126629">
        <w:rPr>
          <w:rFonts w:ascii="Times New Roman" w:hAnsi="Times New Roman" w:cs="Times New Roman"/>
          <w:sz w:val="24"/>
          <w:szCs w:val="24"/>
        </w:rPr>
        <w:t xml:space="preserve">She beings with revealing </w:t>
      </w:r>
      <w:r w:rsidR="00C40027" w:rsidRPr="00126629">
        <w:rPr>
          <w:rFonts w:ascii="Times New Roman" w:hAnsi="Times New Roman" w:cs="Times New Roman"/>
          <w:sz w:val="24"/>
          <w:szCs w:val="24"/>
        </w:rPr>
        <w:t xml:space="preserve">to those </w:t>
      </w:r>
      <w:r w:rsidR="001C01C7" w:rsidRPr="00126629">
        <w:rPr>
          <w:rFonts w:ascii="Times New Roman" w:hAnsi="Times New Roman" w:cs="Times New Roman"/>
          <w:sz w:val="24"/>
          <w:szCs w:val="24"/>
        </w:rPr>
        <w:t xml:space="preserve">who are hostile to this conference to look at </w:t>
      </w:r>
      <w:r w:rsidR="00C95658" w:rsidRPr="00126629">
        <w:rPr>
          <w:rFonts w:ascii="Times New Roman" w:hAnsi="Times New Roman" w:cs="Times New Roman"/>
          <w:sz w:val="24"/>
          <w:szCs w:val="24"/>
        </w:rPr>
        <w:t xml:space="preserve">women </w:t>
      </w:r>
      <w:r w:rsidR="001C01C7" w:rsidRPr="00126629">
        <w:rPr>
          <w:rFonts w:ascii="Times New Roman" w:hAnsi="Times New Roman" w:cs="Times New Roman"/>
          <w:sz w:val="24"/>
          <w:szCs w:val="24"/>
        </w:rPr>
        <w:t xml:space="preserve">who work in the government, hospitals, </w:t>
      </w:r>
      <w:r w:rsidR="00617F66" w:rsidRPr="00126629">
        <w:rPr>
          <w:rFonts w:ascii="Times New Roman" w:hAnsi="Times New Roman" w:cs="Times New Roman"/>
          <w:sz w:val="24"/>
          <w:szCs w:val="24"/>
        </w:rPr>
        <w:t>lawyers, or their own businesses</w:t>
      </w:r>
      <w:r w:rsidR="004A4B5F" w:rsidRPr="00126629">
        <w:rPr>
          <w:rFonts w:ascii="Times New Roman" w:hAnsi="Times New Roman" w:cs="Times New Roman"/>
          <w:sz w:val="24"/>
          <w:szCs w:val="24"/>
        </w:rPr>
        <w:t xml:space="preserve">. Conferences that show nations or governments their flaws force governments or nations to </w:t>
      </w:r>
      <w:r w:rsidR="000264D1" w:rsidRPr="00126629">
        <w:rPr>
          <w:rFonts w:ascii="Times New Roman" w:hAnsi="Times New Roman" w:cs="Times New Roman"/>
          <w:sz w:val="24"/>
          <w:szCs w:val="24"/>
        </w:rPr>
        <w:t xml:space="preserve">face their issues. </w:t>
      </w:r>
      <w:r w:rsidR="00E65ECC" w:rsidRPr="00126629">
        <w:rPr>
          <w:rFonts w:ascii="Times New Roman" w:hAnsi="Times New Roman" w:cs="Times New Roman"/>
          <w:sz w:val="24"/>
          <w:szCs w:val="24"/>
        </w:rPr>
        <w:t xml:space="preserve">“When families flourish, communities and nations will flourish” </w:t>
      </w:r>
      <w:r w:rsidR="00497ED0" w:rsidRPr="00126629">
        <w:rPr>
          <w:rFonts w:ascii="Times New Roman" w:hAnsi="Times New Roman" w:cs="Times New Roman"/>
          <w:sz w:val="24"/>
          <w:szCs w:val="24"/>
        </w:rPr>
        <w:t xml:space="preserve">because when women are educated and healthy their families will flourish or when women are free from harm </w:t>
      </w:r>
      <w:r w:rsidR="00FD0A12" w:rsidRPr="00126629">
        <w:rPr>
          <w:rFonts w:ascii="Times New Roman" w:hAnsi="Times New Roman" w:cs="Times New Roman"/>
          <w:sz w:val="24"/>
          <w:szCs w:val="24"/>
        </w:rPr>
        <w:t>their families will flourish or when women earn equal pay their families will flourish.</w:t>
      </w:r>
      <w:r w:rsidR="00C10F1D" w:rsidRPr="001266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AC36C7" w14:textId="4DF87A86" w:rsidR="006932D2" w:rsidRPr="00126629" w:rsidRDefault="00480550" w:rsidP="006932D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26629">
        <w:rPr>
          <w:rFonts w:ascii="Times New Roman" w:hAnsi="Times New Roman" w:cs="Times New Roman"/>
          <w:sz w:val="24"/>
          <w:szCs w:val="24"/>
        </w:rPr>
        <w:t>Children are stronger when their</w:t>
      </w:r>
      <w:r w:rsidR="006222FB" w:rsidRPr="00126629">
        <w:rPr>
          <w:rFonts w:ascii="Times New Roman" w:hAnsi="Times New Roman" w:cs="Times New Roman"/>
          <w:sz w:val="24"/>
          <w:szCs w:val="24"/>
        </w:rPr>
        <w:t xml:space="preserve"> mothers thrive. Clinton has spent two and a half</w:t>
      </w:r>
      <w:r w:rsidR="004B1222" w:rsidRPr="00126629">
        <w:rPr>
          <w:rFonts w:ascii="Times New Roman" w:hAnsi="Times New Roman" w:cs="Times New Roman"/>
          <w:sz w:val="24"/>
          <w:szCs w:val="24"/>
        </w:rPr>
        <w:t xml:space="preserve"> years to learn the issues women face in America and other countries </w:t>
      </w:r>
      <w:r w:rsidR="002E58F8" w:rsidRPr="00126629">
        <w:rPr>
          <w:rFonts w:ascii="Times New Roman" w:hAnsi="Times New Roman" w:cs="Times New Roman"/>
          <w:sz w:val="24"/>
          <w:szCs w:val="24"/>
        </w:rPr>
        <w:t xml:space="preserve">and from this she was able to see how mothers take care of their children. Mothers in </w:t>
      </w:r>
      <w:r w:rsidR="00CE7C35" w:rsidRPr="00126629">
        <w:rPr>
          <w:rFonts w:ascii="Times New Roman" w:hAnsi="Times New Roman" w:cs="Times New Roman"/>
          <w:sz w:val="24"/>
          <w:szCs w:val="24"/>
        </w:rPr>
        <w:t>Indonesia</w:t>
      </w:r>
      <w:r w:rsidR="00AC2926" w:rsidRPr="00126629">
        <w:rPr>
          <w:rFonts w:ascii="Times New Roman" w:hAnsi="Times New Roman" w:cs="Times New Roman"/>
          <w:sz w:val="24"/>
          <w:szCs w:val="24"/>
        </w:rPr>
        <w:t xml:space="preserve"> and Jojakarta come together to discuss </w:t>
      </w:r>
      <w:r w:rsidR="006B1978" w:rsidRPr="00126629">
        <w:rPr>
          <w:rFonts w:ascii="Times New Roman" w:hAnsi="Times New Roman" w:cs="Times New Roman"/>
          <w:sz w:val="24"/>
          <w:szCs w:val="24"/>
        </w:rPr>
        <w:t xml:space="preserve">baby care, family care, and </w:t>
      </w:r>
      <w:r w:rsidR="004F0F3B" w:rsidRPr="00126629">
        <w:rPr>
          <w:rFonts w:ascii="Times New Roman" w:hAnsi="Times New Roman" w:cs="Times New Roman"/>
          <w:sz w:val="24"/>
          <w:szCs w:val="24"/>
        </w:rPr>
        <w:t xml:space="preserve">nutrition. </w:t>
      </w:r>
      <w:r w:rsidR="00CB3E6D" w:rsidRPr="00126629">
        <w:rPr>
          <w:rFonts w:ascii="Times New Roman" w:hAnsi="Times New Roman" w:cs="Times New Roman"/>
          <w:sz w:val="24"/>
          <w:szCs w:val="24"/>
        </w:rPr>
        <w:t xml:space="preserve">Mothers in Denmark </w:t>
      </w:r>
      <w:r w:rsidR="00FC3CBC" w:rsidRPr="00126629">
        <w:rPr>
          <w:rFonts w:ascii="Times New Roman" w:hAnsi="Times New Roman" w:cs="Times New Roman"/>
          <w:sz w:val="24"/>
          <w:szCs w:val="24"/>
        </w:rPr>
        <w:t xml:space="preserve">are reassured in know that their school offer safe </w:t>
      </w:r>
      <w:r w:rsidR="001D40D0" w:rsidRPr="00126629">
        <w:rPr>
          <w:rFonts w:ascii="Times New Roman" w:hAnsi="Times New Roman" w:cs="Times New Roman"/>
          <w:sz w:val="24"/>
          <w:szCs w:val="24"/>
        </w:rPr>
        <w:t>childcare</w:t>
      </w:r>
      <w:r w:rsidR="008E251C" w:rsidRPr="00126629">
        <w:rPr>
          <w:rFonts w:ascii="Times New Roman" w:hAnsi="Times New Roman" w:cs="Times New Roman"/>
          <w:sz w:val="24"/>
          <w:szCs w:val="24"/>
        </w:rPr>
        <w:t xml:space="preserve"> and</w:t>
      </w:r>
      <w:r w:rsidR="00DA1850" w:rsidRPr="00126629">
        <w:rPr>
          <w:rFonts w:ascii="Times New Roman" w:hAnsi="Times New Roman" w:cs="Times New Roman"/>
          <w:sz w:val="24"/>
          <w:szCs w:val="24"/>
        </w:rPr>
        <w:t xml:space="preserve"> mothers in South Africa </w:t>
      </w:r>
      <w:r w:rsidR="00E75E81" w:rsidRPr="00126629">
        <w:rPr>
          <w:rFonts w:ascii="Times New Roman" w:hAnsi="Times New Roman" w:cs="Times New Roman"/>
          <w:sz w:val="24"/>
          <w:szCs w:val="24"/>
        </w:rPr>
        <w:t xml:space="preserve">are creating a democracy after abolishing racial </w:t>
      </w:r>
      <w:r w:rsidR="001D40D0" w:rsidRPr="00126629">
        <w:rPr>
          <w:rFonts w:ascii="Times New Roman" w:hAnsi="Times New Roman" w:cs="Times New Roman"/>
          <w:sz w:val="24"/>
          <w:szCs w:val="24"/>
        </w:rPr>
        <w:t>segregation.</w:t>
      </w:r>
      <w:r w:rsidR="006932D2" w:rsidRPr="00126629">
        <w:rPr>
          <w:rFonts w:ascii="Times New Roman" w:hAnsi="Times New Roman" w:cs="Times New Roman"/>
          <w:sz w:val="24"/>
          <w:szCs w:val="24"/>
        </w:rPr>
        <w:t xml:space="preserve"> Clinton shared that “taking out small loans to buy milk cows, rickshaws, thread and other materials to create a livelihood for themselves and their families</w:t>
      </w:r>
      <w:r w:rsidR="00F4235C" w:rsidRPr="00126629">
        <w:rPr>
          <w:rFonts w:ascii="Times New Roman" w:hAnsi="Times New Roman" w:cs="Times New Roman"/>
          <w:sz w:val="24"/>
          <w:szCs w:val="24"/>
        </w:rPr>
        <w:t xml:space="preserve">” proving that mothers will do all it takes to give their child a better life. </w:t>
      </w:r>
    </w:p>
    <w:p w14:paraId="7B951231" w14:textId="21FFECE3" w:rsidR="004102A2" w:rsidRPr="00126629" w:rsidRDefault="004102A2" w:rsidP="006932D2">
      <w:pPr>
        <w:spacing w:after="0" w:line="480" w:lineRule="auto"/>
        <w:ind w:firstLine="720"/>
        <w:rPr>
          <w:rFonts w:ascii="Times New Roman" w:eastAsia="Aptos" w:hAnsi="Times New Roman" w:cs="Times New Roman"/>
          <w:color w:val="000000" w:themeColor="text1"/>
          <w:sz w:val="24"/>
          <w:szCs w:val="24"/>
        </w:rPr>
      </w:pPr>
      <w:r w:rsidRPr="00126629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Women typically </w:t>
      </w:r>
      <w:r w:rsidR="0058546D" w:rsidRPr="00126629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>must</w:t>
      </w:r>
      <w:r w:rsidRPr="00126629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 work multiple jobs </w:t>
      </w:r>
      <w:r w:rsidR="0058546D" w:rsidRPr="00126629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>with no recognition</w:t>
      </w:r>
      <w:r w:rsidR="007020DD" w:rsidRPr="00126629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. </w:t>
      </w:r>
      <w:r w:rsidR="00091A4B" w:rsidRPr="00126629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Clinton reveals that women are half of the </w:t>
      </w:r>
      <w:r w:rsidR="00A92CB2" w:rsidRPr="00126629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>population,</w:t>
      </w:r>
      <w:r w:rsidR="00091A4B" w:rsidRPr="00126629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 but </w:t>
      </w:r>
      <w:r w:rsidR="00CB24D4" w:rsidRPr="00126629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seventy percent of women are considered poor </w:t>
      </w:r>
      <w:r w:rsidR="007260B2" w:rsidRPr="00126629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>and</w:t>
      </w:r>
      <w:r w:rsidR="00CB24D4" w:rsidRPr="00126629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 only one third of women are </w:t>
      </w:r>
      <w:r w:rsidR="007260B2" w:rsidRPr="00126629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>taught</w:t>
      </w:r>
      <w:r w:rsidR="00CB24D4" w:rsidRPr="00126629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 to read a write.</w:t>
      </w:r>
      <w:r w:rsidR="00A92CB2" w:rsidRPr="00126629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 </w:t>
      </w:r>
      <w:r w:rsidR="00024905" w:rsidRPr="00126629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Even thought women are the </w:t>
      </w:r>
      <w:r w:rsidR="002453D6" w:rsidRPr="00126629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main caretakers for children </w:t>
      </w:r>
      <w:r w:rsidR="00AD7721" w:rsidRPr="00126629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and at the same time must </w:t>
      </w:r>
      <w:r w:rsidR="008C423B" w:rsidRPr="00126629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be </w:t>
      </w:r>
      <w:r w:rsidR="0051353F" w:rsidRPr="00126629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caretakers, farmer, factory </w:t>
      </w:r>
      <w:r w:rsidR="000F6894" w:rsidRPr="00126629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workers, and government </w:t>
      </w:r>
      <w:r w:rsidR="007E5AAE" w:rsidRPr="00126629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officials, </w:t>
      </w:r>
      <w:r w:rsidR="000F6894" w:rsidRPr="00126629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>women get nothing</w:t>
      </w:r>
      <w:r w:rsidR="007E5AAE" w:rsidRPr="00126629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>.</w:t>
      </w:r>
      <w:r w:rsidR="001717A7" w:rsidRPr="00126629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 </w:t>
      </w:r>
      <w:r w:rsidR="002232EC" w:rsidRPr="00126629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>“Much</w:t>
      </w:r>
      <w:r w:rsidR="001717A7" w:rsidRPr="00126629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 of the work we do is not valued”</w:t>
      </w:r>
      <w:r w:rsidR="00C861E3" w:rsidRPr="00126629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>, not by history, government,</w:t>
      </w:r>
      <w:r w:rsidR="008E42F4" w:rsidRPr="00126629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 and the government ignores them more so because women are refused the right to simple healthcare </w:t>
      </w:r>
      <w:r w:rsidR="00782E50" w:rsidRPr="00126629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>and</w:t>
      </w:r>
      <w:r w:rsidR="00086235" w:rsidRPr="00126629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 must see their children die because they </w:t>
      </w:r>
      <w:r w:rsidR="00657F7F" w:rsidRPr="00126629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>cannot afford</w:t>
      </w:r>
      <w:r w:rsidR="00086235" w:rsidRPr="00126629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 healthcare</w:t>
      </w:r>
      <w:r w:rsidR="00657F7F" w:rsidRPr="00126629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 and cannot get an education because their family will not allow it. </w:t>
      </w:r>
      <w:r w:rsidR="002232EC" w:rsidRPr="00126629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Clinton wants to change </w:t>
      </w:r>
      <w:r w:rsidR="00782E50" w:rsidRPr="00126629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>this;</w:t>
      </w:r>
      <w:r w:rsidR="002232EC" w:rsidRPr="00126629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 she </w:t>
      </w:r>
      <w:r w:rsidR="002232EC" w:rsidRPr="00126629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lastRenderedPageBreak/>
        <w:t xml:space="preserve">gives recognition to mothers all over the world who are raising their children will barely any money </w:t>
      </w:r>
      <w:r w:rsidR="00F31A6E" w:rsidRPr="00126629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and to women who are working all </w:t>
      </w:r>
      <w:r w:rsidR="00782E50" w:rsidRPr="00126629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night </w:t>
      </w:r>
      <w:r w:rsidR="00550770" w:rsidRPr="00126629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>to</w:t>
      </w:r>
      <w:r w:rsidR="00782E50" w:rsidRPr="00126629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 be there for their children. </w:t>
      </w:r>
    </w:p>
    <w:p w14:paraId="63F454C4" w14:textId="251D5843" w:rsidR="00CC47E0" w:rsidRDefault="00550770" w:rsidP="00CC47E0">
      <w:pPr>
        <w:spacing w:line="480" w:lineRule="auto"/>
        <w:ind w:firstLine="720"/>
        <w:rPr>
          <w:rFonts w:ascii="Times New Roman" w:eastAsia="Aptos" w:hAnsi="Times New Roman" w:cs="Times New Roman"/>
          <w:color w:val="000000" w:themeColor="text1"/>
          <w:sz w:val="24"/>
          <w:szCs w:val="24"/>
        </w:rPr>
      </w:pPr>
      <w:r w:rsidRPr="00A2361F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>Women</w:t>
      </w:r>
      <w:r w:rsidR="00FA3DAB" w:rsidRPr="00A2361F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 rights need to be included into human rights for women to be fully free</w:t>
      </w:r>
      <w:r w:rsidRPr="00A2361F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. </w:t>
      </w:r>
      <w:r w:rsidR="00E917B8" w:rsidRPr="00A2361F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Every single </w:t>
      </w:r>
      <w:r w:rsidR="00FA3DAB" w:rsidRPr="00A2361F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>woman</w:t>
      </w:r>
      <w:r w:rsidR="00E917B8" w:rsidRPr="00A2361F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 on this planet should have the right to decide</w:t>
      </w:r>
      <w:r w:rsidR="00FA3DAB" w:rsidRPr="00A2361F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 their own life and </w:t>
      </w:r>
      <w:r w:rsidR="00FF21BA" w:rsidRPr="00A2361F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>Clinton argues</w:t>
      </w:r>
      <w:r w:rsidR="006A66AF" w:rsidRPr="006A66AF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 </w:t>
      </w:r>
      <w:r w:rsidR="006A66AF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>“</w:t>
      </w:r>
      <w:r w:rsidR="006A66AF" w:rsidRPr="006A66AF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>will never</w:t>
      </w:r>
      <w:r w:rsidR="006A66AF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 </w:t>
      </w:r>
      <w:r w:rsidR="006A66AF" w:rsidRPr="006A66AF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>gain full dignity until their human rights are</w:t>
      </w:r>
      <w:r w:rsidR="006A66AF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 </w:t>
      </w:r>
      <w:r w:rsidR="006A66AF" w:rsidRPr="006A66AF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>respected and protected</w:t>
      </w:r>
      <w:r w:rsidR="007020DD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>.”</w:t>
      </w:r>
      <w:r w:rsidR="005C0812" w:rsidRPr="00A2361F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 </w:t>
      </w:r>
      <w:r w:rsidR="00BE36E7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The human right that women are denied </w:t>
      </w:r>
      <w:r w:rsidR="006A14F8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>are</w:t>
      </w:r>
      <w:r w:rsidR="00BE36E7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 murdering baby girls because they are girls, </w:t>
      </w:r>
      <w:r w:rsidR="007C7DB0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forced and sold into prostitution, </w:t>
      </w:r>
      <w:r w:rsidR="00FC2C82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burned to death in marriages when they did not give enough money, </w:t>
      </w:r>
      <w:r w:rsidR="00691679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>the raping of women in communities and as a prize from a war,</w:t>
      </w:r>
      <w:r w:rsidR="006A14F8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 most women die from violence in their own homes, </w:t>
      </w:r>
      <w:r w:rsidR="00794007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forced into genital mutilation, </w:t>
      </w:r>
      <w:r w:rsidR="003065C2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>forbidden to have their own family and forced to have abortions</w:t>
      </w:r>
      <w:r w:rsidR="007E3B36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. Clinton them points out that human rights and women’s rights should not be separated </w:t>
      </w:r>
      <w:r w:rsidR="00F107D2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if we want </w:t>
      </w:r>
      <w:r w:rsidR="006A3059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true freedom in our counties. </w:t>
      </w:r>
    </w:p>
    <w:p w14:paraId="2F017A59" w14:textId="0B3A43AD" w:rsidR="00D3745B" w:rsidRDefault="00D3745B" w:rsidP="00CC47E0">
      <w:pPr>
        <w:spacing w:line="480" w:lineRule="auto"/>
        <w:ind w:firstLine="720"/>
        <w:rPr>
          <w:rFonts w:ascii="Times New Roman" w:eastAsia="Aptos" w:hAnsi="Times New Roman" w:cs="Times New Roman"/>
          <w:color w:val="000000" w:themeColor="text1"/>
          <w:sz w:val="24"/>
          <w:szCs w:val="24"/>
        </w:rPr>
      </w:pPr>
      <w:r w:rsidRPr="00CC47E0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>Women’s rights have gone far but we can go farther</w:t>
      </w:r>
      <w:r w:rsidR="00C17C6A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 together</w:t>
      </w:r>
      <w:r w:rsidRPr="00CC47E0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>.</w:t>
      </w:r>
      <w:r w:rsidR="005E6B32" w:rsidRPr="00CC47E0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 After the declaration of independence one hundred and fifty years passed until women earned the right to vote</w:t>
      </w:r>
      <w:r w:rsidR="00CC47E0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 but </w:t>
      </w:r>
      <w:r w:rsidR="00342EB6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women won that right without violence. </w:t>
      </w:r>
      <w:r w:rsidR="002D1E0E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For fifty years the world has not seen war </w:t>
      </w:r>
      <w:r w:rsidR="00DF64E1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but </w:t>
      </w:r>
      <w:r w:rsidR="00DF64E1" w:rsidRPr="00CC47E0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>“</w:t>
      </w:r>
      <w:r w:rsidR="002D1E0E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>w</w:t>
      </w:r>
      <w:r w:rsidRPr="00CC47E0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e have not solved older, </w:t>
      </w:r>
      <w:r w:rsidR="00CC47E0" w:rsidRPr="00CC47E0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>deeply rooted</w:t>
      </w:r>
      <w:r w:rsidRPr="00CC47E0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 problems that continue to diminish the potential of half the world's population</w:t>
      </w:r>
      <w:r w:rsidR="007020DD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>.”</w:t>
      </w:r>
      <w:r w:rsidR="00DF64E1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 Now the world but look towards women and </w:t>
      </w:r>
      <w:r w:rsidR="006B1606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>how when women are taken care of</w:t>
      </w:r>
      <w:r w:rsidR="00732B65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 their</w:t>
      </w:r>
      <w:r w:rsidR="006B1606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 families wi</w:t>
      </w:r>
      <w:r w:rsidR="00732B65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ll also </w:t>
      </w:r>
      <w:r w:rsidR="006B1606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>improve</w:t>
      </w:r>
      <w:r w:rsidR="00732B65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. </w:t>
      </w:r>
      <w:r w:rsidR="00F96420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Until women are valued and respected the same as men the world will never know real peace and </w:t>
      </w:r>
      <w:r w:rsidR="003F30E6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if women and men do come together than out future together will be </w:t>
      </w:r>
      <w:r w:rsidR="00990B0C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powerful </w:t>
      </w:r>
      <w:r w:rsidR="003F30E6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and </w:t>
      </w:r>
      <w:r w:rsidR="00990B0C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stable. </w:t>
      </w:r>
    </w:p>
    <w:p w14:paraId="255299CC" w14:textId="455C5DA7" w:rsidR="00091BE3" w:rsidRPr="00126629" w:rsidRDefault="007B2611" w:rsidP="00091BE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Clinton argued until men and women come together</w:t>
      </w:r>
      <w:r w:rsidR="00091BE3">
        <w:rPr>
          <w:rFonts w:ascii="Times New Roman" w:hAnsi="Times New Roman" w:cs="Times New Roman"/>
          <w:sz w:val="24"/>
          <w:szCs w:val="24"/>
        </w:rPr>
        <w:t xml:space="preserve"> our world will never know peace. Our world will never know peace because women are </w:t>
      </w:r>
      <w:r w:rsidR="00BE39B2">
        <w:rPr>
          <w:rFonts w:ascii="Times New Roman" w:hAnsi="Times New Roman" w:cs="Times New Roman"/>
          <w:sz w:val="24"/>
          <w:szCs w:val="24"/>
        </w:rPr>
        <w:t>alway</w:t>
      </w:r>
      <w:r w:rsidR="007079BA">
        <w:rPr>
          <w:rFonts w:ascii="Times New Roman" w:hAnsi="Times New Roman" w:cs="Times New Roman"/>
          <w:sz w:val="24"/>
          <w:szCs w:val="24"/>
        </w:rPr>
        <w:t xml:space="preserve">s looked as less superior than men. This mind set lets the </w:t>
      </w:r>
      <w:r w:rsidR="00604255">
        <w:rPr>
          <w:rFonts w:ascii="Times New Roman" w:hAnsi="Times New Roman" w:cs="Times New Roman"/>
          <w:sz w:val="24"/>
          <w:szCs w:val="24"/>
        </w:rPr>
        <w:t>government</w:t>
      </w:r>
      <w:r w:rsidR="007079BA">
        <w:rPr>
          <w:rFonts w:ascii="Times New Roman" w:hAnsi="Times New Roman" w:cs="Times New Roman"/>
          <w:sz w:val="24"/>
          <w:szCs w:val="24"/>
        </w:rPr>
        <w:t xml:space="preserve"> and men </w:t>
      </w:r>
      <w:r w:rsidR="00604255">
        <w:rPr>
          <w:rFonts w:ascii="Times New Roman" w:hAnsi="Times New Roman" w:cs="Times New Roman"/>
          <w:sz w:val="24"/>
          <w:szCs w:val="24"/>
        </w:rPr>
        <w:t>control the lives of women and because of this most women are killed right after birth or die from their loved one or from their own family</w:t>
      </w:r>
      <w:r w:rsidR="00C0281F">
        <w:rPr>
          <w:rFonts w:ascii="Times New Roman" w:hAnsi="Times New Roman" w:cs="Times New Roman"/>
          <w:sz w:val="24"/>
          <w:szCs w:val="24"/>
        </w:rPr>
        <w:t xml:space="preserve">. </w:t>
      </w:r>
      <w:r w:rsidR="00681E52">
        <w:rPr>
          <w:rFonts w:ascii="Times New Roman" w:hAnsi="Times New Roman" w:cs="Times New Roman"/>
          <w:sz w:val="24"/>
          <w:szCs w:val="24"/>
        </w:rPr>
        <w:t xml:space="preserve">The </w:t>
      </w:r>
      <w:r w:rsidR="00C0281F">
        <w:rPr>
          <w:rFonts w:ascii="Times New Roman" w:hAnsi="Times New Roman" w:cs="Times New Roman"/>
          <w:sz w:val="24"/>
          <w:szCs w:val="24"/>
        </w:rPr>
        <w:lastRenderedPageBreak/>
        <w:t xml:space="preserve">women </w:t>
      </w:r>
      <w:r w:rsidR="00681E52">
        <w:rPr>
          <w:rFonts w:ascii="Times New Roman" w:hAnsi="Times New Roman" w:cs="Times New Roman"/>
          <w:sz w:val="24"/>
          <w:szCs w:val="24"/>
        </w:rPr>
        <w:t xml:space="preserve">who do </w:t>
      </w:r>
      <w:r w:rsidR="00C0281F">
        <w:rPr>
          <w:rFonts w:ascii="Times New Roman" w:hAnsi="Times New Roman" w:cs="Times New Roman"/>
          <w:sz w:val="24"/>
          <w:szCs w:val="24"/>
        </w:rPr>
        <w:t>survive</w:t>
      </w:r>
      <w:r w:rsidR="00681E52">
        <w:rPr>
          <w:rFonts w:ascii="Times New Roman" w:hAnsi="Times New Roman" w:cs="Times New Roman"/>
          <w:sz w:val="24"/>
          <w:szCs w:val="24"/>
        </w:rPr>
        <w:t xml:space="preserve"> </w:t>
      </w:r>
      <w:r w:rsidR="009B5B7E">
        <w:rPr>
          <w:rFonts w:ascii="Times New Roman" w:hAnsi="Times New Roman" w:cs="Times New Roman"/>
          <w:sz w:val="24"/>
          <w:szCs w:val="24"/>
        </w:rPr>
        <w:t>continue to live their life by working all day and night to take care of their children</w:t>
      </w:r>
      <w:r w:rsidR="006B5859">
        <w:rPr>
          <w:rFonts w:ascii="Times New Roman" w:hAnsi="Times New Roman" w:cs="Times New Roman"/>
          <w:sz w:val="24"/>
          <w:szCs w:val="24"/>
        </w:rPr>
        <w:t xml:space="preserve">. </w:t>
      </w:r>
      <w:r w:rsidR="00FD47A4">
        <w:rPr>
          <w:rFonts w:ascii="Times New Roman" w:hAnsi="Times New Roman" w:cs="Times New Roman"/>
          <w:sz w:val="24"/>
          <w:szCs w:val="24"/>
        </w:rPr>
        <w:t xml:space="preserve">Clinton </w:t>
      </w:r>
      <w:r w:rsidR="00824161">
        <w:rPr>
          <w:rFonts w:ascii="Times New Roman" w:hAnsi="Times New Roman" w:cs="Times New Roman"/>
          <w:sz w:val="24"/>
          <w:szCs w:val="24"/>
        </w:rPr>
        <w:t xml:space="preserve">hoped her speech would </w:t>
      </w:r>
      <w:r w:rsidR="001D1BB3">
        <w:rPr>
          <w:rFonts w:ascii="Times New Roman" w:hAnsi="Times New Roman" w:cs="Times New Roman"/>
          <w:sz w:val="24"/>
          <w:szCs w:val="24"/>
        </w:rPr>
        <w:t xml:space="preserve">reveal the mistreatment women receive from men and the government and </w:t>
      </w:r>
      <w:r w:rsidR="007020DD">
        <w:rPr>
          <w:rFonts w:ascii="Times New Roman" w:hAnsi="Times New Roman" w:cs="Times New Roman"/>
          <w:sz w:val="24"/>
          <w:szCs w:val="24"/>
        </w:rPr>
        <w:t xml:space="preserve">from now and the future the world will move towards more united mind and all common rights be given to women. </w:t>
      </w:r>
    </w:p>
    <w:p w14:paraId="7A362460" w14:textId="6CE2F2B6" w:rsidR="005449B9" w:rsidRDefault="005449B9" w:rsidP="00CC47E0">
      <w:pPr>
        <w:spacing w:line="480" w:lineRule="auto"/>
        <w:ind w:firstLine="720"/>
        <w:rPr>
          <w:rFonts w:ascii="Times New Roman" w:eastAsia="Aptos" w:hAnsi="Times New Roman" w:cs="Times New Roman"/>
          <w:color w:val="000000" w:themeColor="text1"/>
          <w:sz w:val="24"/>
          <w:szCs w:val="24"/>
        </w:rPr>
      </w:pPr>
    </w:p>
    <w:p w14:paraId="0DFF7985" w14:textId="77777777" w:rsidR="00990B0C" w:rsidRPr="00CC47E0" w:rsidRDefault="00990B0C" w:rsidP="00CC47E0">
      <w:pPr>
        <w:spacing w:line="480" w:lineRule="auto"/>
        <w:ind w:firstLine="720"/>
        <w:rPr>
          <w:rFonts w:ascii="Times New Roman" w:eastAsia="Aptos" w:hAnsi="Times New Roman" w:cs="Times New Roman"/>
          <w:color w:val="000000" w:themeColor="text1"/>
          <w:sz w:val="24"/>
          <w:szCs w:val="24"/>
        </w:rPr>
      </w:pPr>
    </w:p>
    <w:p w14:paraId="3357E397" w14:textId="66BF8252" w:rsidR="0078630B" w:rsidRPr="00A2361F" w:rsidRDefault="0078630B" w:rsidP="00A2361F">
      <w:pPr>
        <w:spacing w:line="480" w:lineRule="auto"/>
        <w:ind w:firstLine="720"/>
        <w:rPr>
          <w:rFonts w:ascii="Times New Roman" w:eastAsia="Aptos" w:hAnsi="Times New Roman" w:cs="Times New Roman"/>
          <w:color w:val="000000" w:themeColor="text1"/>
          <w:sz w:val="24"/>
          <w:szCs w:val="24"/>
        </w:rPr>
      </w:pPr>
    </w:p>
    <w:p w14:paraId="61E9236C" w14:textId="77777777" w:rsidR="00782E50" w:rsidRPr="00126629" w:rsidRDefault="00782E50" w:rsidP="006932D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62C0F7C" w14:textId="2FBE7298" w:rsidR="0035283E" w:rsidRPr="00126629" w:rsidRDefault="0035283E" w:rsidP="00B965D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35283E" w:rsidRPr="0012662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50E2D7" w14:textId="77777777" w:rsidR="001B2A66" w:rsidRDefault="001B2A66" w:rsidP="00227A91">
      <w:pPr>
        <w:spacing w:after="0" w:line="240" w:lineRule="auto"/>
      </w:pPr>
      <w:r>
        <w:separator/>
      </w:r>
    </w:p>
  </w:endnote>
  <w:endnote w:type="continuationSeparator" w:id="0">
    <w:p w14:paraId="22D57696" w14:textId="77777777" w:rsidR="001B2A66" w:rsidRDefault="001B2A66" w:rsidP="00227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738A87" w14:textId="77777777" w:rsidR="001B2A66" w:rsidRDefault="001B2A66" w:rsidP="00227A91">
      <w:pPr>
        <w:spacing w:after="0" w:line="240" w:lineRule="auto"/>
      </w:pPr>
      <w:r>
        <w:separator/>
      </w:r>
    </w:p>
  </w:footnote>
  <w:footnote w:type="continuationSeparator" w:id="0">
    <w:p w14:paraId="3C431F1B" w14:textId="77777777" w:rsidR="001B2A66" w:rsidRDefault="001B2A66" w:rsidP="00227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A4B350" w14:textId="77777777" w:rsidR="00227A91" w:rsidRPr="00AC3C57" w:rsidRDefault="00797C77" w:rsidP="00227A91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Hoffer </w:t>
    </w:r>
    <w:r w:rsidR="00227A91" w:rsidRPr="00AC3C57">
      <w:rPr>
        <w:rFonts w:ascii="Times New Roman" w:hAnsi="Times New Roman" w:cs="Times New Roman"/>
        <w:sz w:val="24"/>
        <w:szCs w:val="24"/>
      </w:rPr>
      <w:fldChar w:fldCharType="begin"/>
    </w:r>
    <w:r w:rsidR="00227A91" w:rsidRPr="00AC3C57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227A91" w:rsidRPr="00AC3C57">
      <w:rPr>
        <w:rFonts w:ascii="Times New Roman" w:hAnsi="Times New Roman" w:cs="Times New Roman"/>
        <w:sz w:val="24"/>
        <w:szCs w:val="24"/>
      </w:rPr>
      <w:fldChar w:fldCharType="separate"/>
    </w:r>
    <w:r w:rsidR="00AC3C57">
      <w:rPr>
        <w:rFonts w:ascii="Times New Roman" w:hAnsi="Times New Roman" w:cs="Times New Roman"/>
        <w:noProof/>
        <w:sz w:val="24"/>
        <w:szCs w:val="24"/>
      </w:rPr>
      <w:t>1</w:t>
    </w:r>
    <w:r w:rsidR="00227A91" w:rsidRPr="00AC3C57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EC5FB1"/>
    <w:multiLevelType w:val="hybridMultilevel"/>
    <w:tmpl w:val="FFFFFFFF"/>
    <w:lvl w:ilvl="0" w:tplc="2D0A32D6">
      <w:start w:val="1"/>
      <w:numFmt w:val="decimal"/>
      <w:lvlText w:val="%1."/>
      <w:lvlJc w:val="left"/>
      <w:pPr>
        <w:ind w:left="720" w:hanging="360"/>
      </w:pPr>
    </w:lvl>
    <w:lvl w:ilvl="1" w:tplc="A67C6DDC">
      <w:start w:val="1"/>
      <w:numFmt w:val="lowerLetter"/>
      <w:lvlText w:val="%2."/>
      <w:lvlJc w:val="left"/>
      <w:pPr>
        <w:ind w:left="1440" w:hanging="360"/>
      </w:pPr>
    </w:lvl>
    <w:lvl w:ilvl="2" w:tplc="198C95AE">
      <w:start w:val="1"/>
      <w:numFmt w:val="lowerRoman"/>
      <w:lvlText w:val="%3."/>
      <w:lvlJc w:val="right"/>
      <w:pPr>
        <w:ind w:left="2160" w:hanging="180"/>
      </w:pPr>
    </w:lvl>
    <w:lvl w:ilvl="3" w:tplc="B77C8518">
      <w:start w:val="1"/>
      <w:numFmt w:val="decimal"/>
      <w:lvlText w:val="%4."/>
      <w:lvlJc w:val="left"/>
      <w:pPr>
        <w:ind w:left="2880" w:hanging="360"/>
      </w:pPr>
    </w:lvl>
    <w:lvl w:ilvl="4" w:tplc="8E4A58A0">
      <w:start w:val="1"/>
      <w:numFmt w:val="lowerLetter"/>
      <w:lvlText w:val="%5."/>
      <w:lvlJc w:val="left"/>
      <w:pPr>
        <w:ind w:left="3600" w:hanging="360"/>
      </w:pPr>
    </w:lvl>
    <w:lvl w:ilvl="5" w:tplc="631EE592">
      <w:start w:val="1"/>
      <w:numFmt w:val="lowerRoman"/>
      <w:lvlText w:val="%6."/>
      <w:lvlJc w:val="right"/>
      <w:pPr>
        <w:ind w:left="4320" w:hanging="180"/>
      </w:pPr>
    </w:lvl>
    <w:lvl w:ilvl="6" w:tplc="D9205C5A">
      <w:start w:val="1"/>
      <w:numFmt w:val="decimal"/>
      <w:lvlText w:val="%7."/>
      <w:lvlJc w:val="left"/>
      <w:pPr>
        <w:ind w:left="5040" w:hanging="360"/>
      </w:pPr>
    </w:lvl>
    <w:lvl w:ilvl="7" w:tplc="42260022">
      <w:start w:val="1"/>
      <w:numFmt w:val="lowerLetter"/>
      <w:lvlText w:val="%8."/>
      <w:lvlJc w:val="left"/>
      <w:pPr>
        <w:ind w:left="5760" w:hanging="360"/>
      </w:pPr>
    </w:lvl>
    <w:lvl w:ilvl="8" w:tplc="65C6F99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FC95EA"/>
    <w:multiLevelType w:val="hybridMultilevel"/>
    <w:tmpl w:val="FFFFFFFF"/>
    <w:lvl w:ilvl="0" w:tplc="7F3CA0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F665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3E7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B8F1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7207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9E55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22F6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822E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600E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2875475">
    <w:abstractNumId w:val="0"/>
  </w:num>
  <w:num w:numId="2" w16cid:durableId="1716002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370"/>
    <w:rsid w:val="00002417"/>
    <w:rsid w:val="00024905"/>
    <w:rsid w:val="000264D1"/>
    <w:rsid w:val="00082DB2"/>
    <w:rsid w:val="00086235"/>
    <w:rsid w:val="00091A4B"/>
    <w:rsid w:val="00091BE3"/>
    <w:rsid w:val="000D11A8"/>
    <w:rsid w:val="000E3314"/>
    <w:rsid w:val="000F6894"/>
    <w:rsid w:val="0011501F"/>
    <w:rsid w:val="00126629"/>
    <w:rsid w:val="001717A7"/>
    <w:rsid w:val="00172A6F"/>
    <w:rsid w:val="001B2A66"/>
    <w:rsid w:val="001C01C7"/>
    <w:rsid w:val="001D1BB3"/>
    <w:rsid w:val="001D40D0"/>
    <w:rsid w:val="001E4DC5"/>
    <w:rsid w:val="001E6AD3"/>
    <w:rsid w:val="001F39AF"/>
    <w:rsid w:val="00207924"/>
    <w:rsid w:val="00210B43"/>
    <w:rsid w:val="002232EC"/>
    <w:rsid w:val="00227A91"/>
    <w:rsid w:val="002453D6"/>
    <w:rsid w:val="00271E4A"/>
    <w:rsid w:val="002D1E0E"/>
    <w:rsid w:val="002E0DF9"/>
    <w:rsid w:val="002E31AC"/>
    <w:rsid w:val="002E58F8"/>
    <w:rsid w:val="003065C2"/>
    <w:rsid w:val="00306832"/>
    <w:rsid w:val="00342EB6"/>
    <w:rsid w:val="0035283E"/>
    <w:rsid w:val="003F30E6"/>
    <w:rsid w:val="004102A2"/>
    <w:rsid w:val="0045445A"/>
    <w:rsid w:val="00480550"/>
    <w:rsid w:val="00497ED0"/>
    <w:rsid w:val="004A1A91"/>
    <w:rsid w:val="004A4B5F"/>
    <w:rsid w:val="004B1222"/>
    <w:rsid w:val="004E0787"/>
    <w:rsid w:val="004F0F3B"/>
    <w:rsid w:val="0051353F"/>
    <w:rsid w:val="00524897"/>
    <w:rsid w:val="005449B9"/>
    <w:rsid w:val="00550770"/>
    <w:rsid w:val="005542B7"/>
    <w:rsid w:val="005635CB"/>
    <w:rsid w:val="0057666C"/>
    <w:rsid w:val="0058546D"/>
    <w:rsid w:val="0059606A"/>
    <w:rsid w:val="005C0812"/>
    <w:rsid w:val="005E6B32"/>
    <w:rsid w:val="005F245D"/>
    <w:rsid w:val="006040DE"/>
    <w:rsid w:val="00604255"/>
    <w:rsid w:val="00617F66"/>
    <w:rsid w:val="006222FB"/>
    <w:rsid w:val="00657F7F"/>
    <w:rsid w:val="00681E52"/>
    <w:rsid w:val="00691679"/>
    <w:rsid w:val="00691B6E"/>
    <w:rsid w:val="006932D2"/>
    <w:rsid w:val="006A14F8"/>
    <w:rsid w:val="006A3059"/>
    <w:rsid w:val="006A66AF"/>
    <w:rsid w:val="006B1606"/>
    <w:rsid w:val="006B1978"/>
    <w:rsid w:val="006B5859"/>
    <w:rsid w:val="007020DD"/>
    <w:rsid w:val="007079BA"/>
    <w:rsid w:val="007260B2"/>
    <w:rsid w:val="00732B65"/>
    <w:rsid w:val="00742DD3"/>
    <w:rsid w:val="0075129D"/>
    <w:rsid w:val="00773BB0"/>
    <w:rsid w:val="00782E50"/>
    <w:rsid w:val="0078630B"/>
    <w:rsid w:val="00794007"/>
    <w:rsid w:val="00797C77"/>
    <w:rsid w:val="007B2611"/>
    <w:rsid w:val="007C7DB0"/>
    <w:rsid w:val="007E08A1"/>
    <w:rsid w:val="007E0949"/>
    <w:rsid w:val="007E3B36"/>
    <w:rsid w:val="007E5AAE"/>
    <w:rsid w:val="00815D62"/>
    <w:rsid w:val="00815E62"/>
    <w:rsid w:val="00824161"/>
    <w:rsid w:val="00855C8C"/>
    <w:rsid w:val="008A57C2"/>
    <w:rsid w:val="008A68EB"/>
    <w:rsid w:val="008C423B"/>
    <w:rsid w:val="008E251C"/>
    <w:rsid w:val="008E320D"/>
    <w:rsid w:val="008E42F4"/>
    <w:rsid w:val="008F6E72"/>
    <w:rsid w:val="00952395"/>
    <w:rsid w:val="00990B0C"/>
    <w:rsid w:val="009B5B7E"/>
    <w:rsid w:val="009E61F1"/>
    <w:rsid w:val="009E7AAC"/>
    <w:rsid w:val="009F40DC"/>
    <w:rsid w:val="00A04C2A"/>
    <w:rsid w:val="00A15D48"/>
    <w:rsid w:val="00A2361F"/>
    <w:rsid w:val="00A3241A"/>
    <w:rsid w:val="00A732F9"/>
    <w:rsid w:val="00A92CB2"/>
    <w:rsid w:val="00AC2926"/>
    <w:rsid w:val="00AC3C57"/>
    <w:rsid w:val="00AD466F"/>
    <w:rsid w:val="00AD7721"/>
    <w:rsid w:val="00AF110C"/>
    <w:rsid w:val="00B06E12"/>
    <w:rsid w:val="00B20736"/>
    <w:rsid w:val="00B30888"/>
    <w:rsid w:val="00B3385C"/>
    <w:rsid w:val="00B4772C"/>
    <w:rsid w:val="00B965DB"/>
    <w:rsid w:val="00BA2B79"/>
    <w:rsid w:val="00BE36E7"/>
    <w:rsid w:val="00BE39B2"/>
    <w:rsid w:val="00BF440F"/>
    <w:rsid w:val="00BF58F6"/>
    <w:rsid w:val="00C0281F"/>
    <w:rsid w:val="00C10F1D"/>
    <w:rsid w:val="00C17C6A"/>
    <w:rsid w:val="00C34A70"/>
    <w:rsid w:val="00C40027"/>
    <w:rsid w:val="00C4161F"/>
    <w:rsid w:val="00C63483"/>
    <w:rsid w:val="00C76370"/>
    <w:rsid w:val="00C83D2B"/>
    <w:rsid w:val="00C861E3"/>
    <w:rsid w:val="00C95658"/>
    <w:rsid w:val="00CA17DE"/>
    <w:rsid w:val="00CB24D4"/>
    <w:rsid w:val="00CB24E1"/>
    <w:rsid w:val="00CB3E6D"/>
    <w:rsid w:val="00CC2B3A"/>
    <w:rsid w:val="00CC47E0"/>
    <w:rsid w:val="00CC604B"/>
    <w:rsid w:val="00CE7C35"/>
    <w:rsid w:val="00CF1A7B"/>
    <w:rsid w:val="00CF377D"/>
    <w:rsid w:val="00D00F17"/>
    <w:rsid w:val="00D17B3F"/>
    <w:rsid w:val="00D219B7"/>
    <w:rsid w:val="00D36C73"/>
    <w:rsid w:val="00D3745B"/>
    <w:rsid w:val="00D51909"/>
    <w:rsid w:val="00D66FF5"/>
    <w:rsid w:val="00D91003"/>
    <w:rsid w:val="00DA1850"/>
    <w:rsid w:val="00DA4A8E"/>
    <w:rsid w:val="00DB33AA"/>
    <w:rsid w:val="00DF1DE6"/>
    <w:rsid w:val="00DF64E1"/>
    <w:rsid w:val="00E53320"/>
    <w:rsid w:val="00E631A1"/>
    <w:rsid w:val="00E65ECC"/>
    <w:rsid w:val="00E75E81"/>
    <w:rsid w:val="00E917B8"/>
    <w:rsid w:val="00EC5BEE"/>
    <w:rsid w:val="00F107D2"/>
    <w:rsid w:val="00F31A6E"/>
    <w:rsid w:val="00F4235C"/>
    <w:rsid w:val="00F84EE8"/>
    <w:rsid w:val="00F85D3E"/>
    <w:rsid w:val="00F96420"/>
    <w:rsid w:val="00FA3DAB"/>
    <w:rsid w:val="00FC2C82"/>
    <w:rsid w:val="00FC3CBC"/>
    <w:rsid w:val="00FD0A12"/>
    <w:rsid w:val="00FD456D"/>
    <w:rsid w:val="00FD47A4"/>
    <w:rsid w:val="00FF21BA"/>
    <w:rsid w:val="00FF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27B45"/>
  <w15:chartTrackingRefBased/>
  <w15:docId w15:val="{097324BB-294A-4398-89A8-9E21EE474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A91"/>
  </w:style>
  <w:style w:type="paragraph" w:styleId="Footer">
    <w:name w:val="footer"/>
    <w:basedOn w:val="Normal"/>
    <w:link w:val="FooterChar"/>
    <w:uiPriority w:val="99"/>
    <w:unhideWhenUsed/>
    <w:rsid w:val="00227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A91"/>
  </w:style>
  <w:style w:type="paragraph" w:styleId="ListParagraph">
    <w:name w:val="List Paragraph"/>
    <w:basedOn w:val="Normal"/>
    <w:uiPriority w:val="34"/>
    <w:qFormat/>
    <w:rsid w:val="00550770"/>
    <w:pPr>
      <w:spacing w:line="279" w:lineRule="auto"/>
      <w:ind w:left="720"/>
      <w:contextualSpacing/>
    </w:pPr>
    <w:rPr>
      <w:rFonts w:eastAsiaTheme="minorEastAsia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0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99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5667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6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27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112464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5281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9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3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7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3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5472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3918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8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21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756632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740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7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1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5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9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ffe\OneDrive%20-%20University%20of%20Colorado%20Colorado%20Springs\English1300\_MLA%20Style%20MSWord%20Essay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_MLA Style MSWord Essay Template.dotx</Template>
  <TotalTime>118</TotalTime>
  <Pages>4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UCCS</Company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Hoffer</dc:creator>
  <cp:keywords/>
  <dc:description/>
  <cp:lastModifiedBy>Isaiah Hoffer</cp:lastModifiedBy>
  <cp:revision>162</cp:revision>
  <dcterms:created xsi:type="dcterms:W3CDTF">2024-10-19T02:49:00Z</dcterms:created>
  <dcterms:modified xsi:type="dcterms:W3CDTF">2024-11-19T18:09:00Z</dcterms:modified>
</cp:coreProperties>
</file>