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78D46" w14:textId="55FAE02B" w:rsidR="005542B7" w:rsidRPr="00AC3C57" w:rsidRDefault="009941B3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Hoffer</w:t>
      </w:r>
    </w:p>
    <w:p w14:paraId="5EE37F2F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Prof. Craig Bubeck</w:t>
      </w:r>
    </w:p>
    <w:p w14:paraId="58931639" w14:textId="01C56EFD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English 1300-</w:t>
      </w:r>
      <w:r w:rsidR="009941B3">
        <w:rPr>
          <w:rFonts w:ascii="Times New Roman" w:hAnsi="Times New Roman" w:cs="Times New Roman"/>
          <w:sz w:val="24"/>
          <w:szCs w:val="24"/>
        </w:rPr>
        <w:t>004</w:t>
      </w:r>
    </w:p>
    <w:p w14:paraId="1DC874FB" w14:textId="65184395" w:rsidR="00227A91" w:rsidRPr="00AC3C57" w:rsidRDefault="009941B3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8/29/2024</w:t>
      </w:r>
    </w:p>
    <w:p w14:paraId="2E3C86B8" w14:textId="0E3F8228" w:rsidR="00227A91" w:rsidRPr="00AC3C57" w:rsidRDefault="009941B3" w:rsidP="00227A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Essay</w:t>
      </w:r>
      <w:r w:rsidR="00AC3C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909E6" w14:textId="127F0D12" w:rsidR="00B965DB" w:rsidRDefault="009941B3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Dljdsdjlksdlksdklsadjksdj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ksjd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dsjd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klsdsdsdjsdjlkasdwpdw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djwdsdjw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dskld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wkldksdjkw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jkdwk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dksdjkwkdkfehfjfjdfdfjkdfjkdfjdfsfhjkdsfjdsfjdfjfdf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fdf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A79EAD" w14:textId="77777777" w:rsidR="009941B3" w:rsidRPr="00AC3C57" w:rsidRDefault="009941B3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941B3" w:rsidRPr="00AC3C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40103" w14:textId="77777777" w:rsidR="009941B3" w:rsidRDefault="009941B3" w:rsidP="00227A91">
      <w:pPr>
        <w:spacing w:after="0" w:line="240" w:lineRule="auto"/>
      </w:pPr>
      <w:r>
        <w:separator/>
      </w:r>
    </w:p>
  </w:endnote>
  <w:endnote w:type="continuationSeparator" w:id="0">
    <w:p w14:paraId="4282CE91" w14:textId="77777777" w:rsidR="009941B3" w:rsidRDefault="009941B3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20BC5" w14:textId="77777777" w:rsidR="009941B3" w:rsidRDefault="009941B3" w:rsidP="00227A91">
      <w:pPr>
        <w:spacing w:after="0" w:line="240" w:lineRule="auto"/>
      </w:pPr>
      <w:r>
        <w:separator/>
      </w:r>
    </w:p>
  </w:footnote>
  <w:footnote w:type="continuationSeparator" w:id="0">
    <w:p w14:paraId="6D25EDC8" w14:textId="77777777" w:rsidR="009941B3" w:rsidRDefault="009941B3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E0AEB" w14:textId="18A7CABE" w:rsidR="00227A91" w:rsidRPr="00AC3C57" w:rsidRDefault="009941B3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Hoffer 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B3"/>
    <w:rsid w:val="000D11A8"/>
    <w:rsid w:val="001C0651"/>
    <w:rsid w:val="00227A91"/>
    <w:rsid w:val="005542B7"/>
    <w:rsid w:val="009941B3"/>
    <w:rsid w:val="00A15D48"/>
    <w:rsid w:val="00AC3C57"/>
    <w:rsid w:val="00B965DB"/>
    <w:rsid w:val="00D5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33B6"/>
  <w15:chartTrackingRefBased/>
  <w15:docId w15:val="{CE12637F-FEAD-47CC-BF1A-ED5D1174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hoffer\Downloads\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 Style MSWord Essay Template.dotx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</cp:revision>
  <dcterms:created xsi:type="dcterms:W3CDTF">2024-08-29T20:52:00Z</dcterms:created>
  <dcterms:modified xsi:type="dcterms:W3CDTF">2024-08-29T20:55:00Z</dcterms:modified>
</cp:coreProperties>
</file>