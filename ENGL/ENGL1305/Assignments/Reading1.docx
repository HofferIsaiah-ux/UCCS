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B48C" w14:textId="77777777" w:rsidR="00FE29A8" w:rsidRPr="00AC3C57" w:rsidRDefault="00FE29A8" w:rsidP="00FE29A8">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29F6625C" w14:textId="77777777" w:rsidR="00FE29A8" w:rsidRPr="00AC3C57" w:rsidRDefault="00FE29A8" w:rsidP="00FE29A8">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6C2834DE" w14:textId="77777777" w:rsidR="00FE29A8" w:rsidRPr="00AC3C57" w:rsidRDefault="00FE29A8" w:rsidP="00FE29A8">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w:t>
      </w:r>
      <w:r>
        <w:rPr>
          <w:rFonts w:ascii="Times New Roman" w:hAnsi="Times New Roman" w:cs="Times New Roman"/>
          <w:sz w:val="24"/>
          <w:szCs w:val="24"/>
        </w:rPr>
        <w:t>5</w:t>
      </w:r>
      <w:r w:rsidRPr="00AC3C57">
        <w:rPr>
          <w:rFonts w:ascii="Times New Roman" w:hAnsi="Times New Roman" w:cs="Times New Roman"/>
          <w:sz w:val="24"/>
          <w:szCs w:val="24"/>
        </w:rPr>
        <w:t>-</w:t>
      </w:r>
      <w:r>
        <w:rPr>
          <w:rFonts w:ascii="Times New Roman" w:hAnsi="Times New Roman" w:cs="Times New Roman"/>
          <w:sz w:val="24"/>
          <w:szCs w:val="24"/>
        </w:rPr>
        <w:t>003</w:t>
      </w:r>
    </w:p>
    <w:p w14:paraId="5D81137F" w14:textId="77777777" w:rsidR="00FE29A8" w:rsidRPr="00AC3C57" w:rsidRDefault="00FE29A8" w:rsidP="00FE29A8">
      <w:pPr>
        <w:spacing w:after="0" w:line="480" w:lineRule="auto"/>
        <w:rPr>
          <w:rFonts w:ascii="Times New Roman" w:hAnsi="Times New Roman" w:cs="Times New Roman"/>
          <w:sz w:val="24"/>
          <w:szCs w:val="24"/>
        </w:rPr>
      </w:pPr>
      <w:r>
        <w:rPr>
          <w:rFonts w:ascii="Times New Roman" w:hAnsi="Times New Roman" w:cs="Times New Roman"/>
          <w:sz w:val="24"/>
          <w:szCs w:val="24"/>
        </w:rPr>
        <w:t>1/27/25</w:t>
      </w:r>
    </w:p>
    <w:p w14:paraId="3BD5C9E0" w14:textId="77777777" w:rsidR="00FE29A8" w:rsidRPr="00AC3C57" w:rsidRDefault="00FE29A8" w:rsidP="00FE29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Reading 1</w:t>
      </w:r>
    </w:p>
    <w:p w14:paraId="13AE6EF1" w14:textId="77777777" w:rsidR="00FE29A8" w:rsidRPr="00AC3C57" w:rsidRDefault="00FE29A8" w:rsidP="00FE29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Wiesel uses presumed knowledge about himself to challenge how we should act towards those in need. To me Wiesel trying to challenge the meaning of indifference on an emotionally level and he was able to easily describe the true emotions we usually feel when other is suffering and in pain, nothing, we, most of the time, are indifferent to those we do not care about. Wiesel stated that during the war, America knew Jews were suffering, but American Companies continued to do business with Hitler because they were indifferent to the Jews, they felt no emotion or reason to stop business for them. I think Wiesel also felt a little indifference towards those suffering in the war, and because he had firsthand experience with this issue was able to describe the feeling on a personal level and really challenge our human values. </w:t>
      </w:r>
    </w:p>
    <w:p w14:paraId="5336529C" w14:textId="07B96D03" w:rsidR="00B965DB" w:rsidRPr="00AC3C57" w:rsidRDefault="00B965DB" w:rsidP="00B965DB">
      <w:pPr>
        <w:spacing w:after="0" w:line="480" w:lineRule="auto"/>
        <w:ind w:firstLine="720"/>
        <w:rPr>
          <w:rFonts w:ascii="Times New Roman" w:hAnsi="Times New Roman" w:cs="Times New Roman"/>
          <w:sz w:val="24"/>
          <w:szCs w:val="24"/>
        </w:rPr>
      </w:pPr>
    </w:p>
    <w:sectPr w:rsidR="00B965DB" w:rsidRPr="00AC3C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E8C83" w14:textId="77777777" w:rsidR="00550B61" w:rsidRDefault="00550B61" w:rsidP="00227A91">
      <w:pPr>
        <w:spacing w:after="0" w:line="240" w:lineRule="auto"/>
      </w:pPr>
      <w:r>
        <w:separator/>
      </w:r>
    </w:p>
  </w:endnote>
  <w:endnote w:type="continuationSeparator" w:id="0">
    <w:p w14:paraId="57F7556F" w14:textId="77777777" w:rsidR="00550B61" w:rsidRDefault="00550B61"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3373" w14:textId="77777777" w:rsidR="00550B61" w:rsidRDefault="00550B61" w:rsidP="00227A91">
      <w:pPr>
        <w:spacing w:after="0" w:line="240" w:lineRule="auto"/>
      </w:pPr>
      <w:r>
        <w:separator/>
      </w:r>
    </w:p>
  </w:footnote>
  <w:footnote w:type="continuationSeparator" w:id="0">
    <w:p w14:paraId="288909E8" w14:textId="77777777" w:rsidR="00550B61" w:rsidRDefault="00550B61"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2BE91"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A8"/>
    <w:rsid w:val="000D11A8"/>
    <w:rsid w:val="00210B43"/>
    <w:rsid w:val="00227A91"/>
    <w:rsid w:val="00524897"/>
    <w:rsid w:val="00550B61"/>
    <w:rsid w:val="005542B7"/>
    <w:rsid w:val="00797C77"/>
    <w:rsid w:val="007F0AB0"/>
    <w:rsid w:val="008C782A"/>
    <w:rsid w:val="008E320D"/>
    <w:rsid w:val="0093239E"/>
    <w:rsid w:val="009E1BBA"/>
    <w:rsid w:val="00A15D48"/>
    <w:rsid w:val="00AC3C57"/>
    <w:rsid w:val="00B965DB"/>
    <w:rsid w:val="00C63483"/>
    <w:rsid w:val="00D51909"/>
    <w:rsid w:val="00FE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0B26"/>
  <w15:chartTrackingRefBased/>
  <w15:docId w15:val="{C700C17F-1EC7-4515-B0F8-C4C8DFB1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2025-01-27T16:48:00Z</dcterms:created>
  <dcterms:modified xsi:type="dcterms:W3CDTF">2025-01-27T16:50:00Z</dcterms:modified>
</cp:coreProperties>
</file>