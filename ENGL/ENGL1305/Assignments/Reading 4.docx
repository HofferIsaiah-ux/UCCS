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87E4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59E9FCC9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00938563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</w:t>
      </w:r>
      <w:r w:rsidR="00134B1E">
        <w:rPr>
          <w:rFonts w:ascii="Times New Roman" w:hAnsi="Times New Roman" w:cs="Times New Roman"/>
          <w:sz w:val="24"/>
          <w:szCs w:val="24"/>
        </w:rPr>
        <w:t>5</w:t>
      </w:r>
      <w:r w:rsidRPr="00AC3C57">
        <w:rPr>
          <w:rFonts w:ascii="Times New Roman" w:hAnsi="Times New Roman" w:cs="Times New Roman"/>
          <w:sz w:val="24"/>
          <w:szCs w:val="24"/>
        </w:rPr>
        <w:t>-</w:t>
      </w:r>
      <w:r w:rsidR="00797C77">
        <w:rPr>
          <w:rFonts w:ascii="Times New Roman" w:hAnsi="Times New Roman" w:cs="Times New Roman"/>
          <w:sz w:val="24"/>
          <w:szCs w:val="24"/>
        </w:rPr>
        <w:t>00</w:t>
      </w:r>
      <w:r w:rsidR="00134B1E">
        <w:rPr>
          <w:rFonts w:ascii="Times New Roman" w:hAnsi="Times New Roman" w:cs="Times New Roman"/>
          <w:sz w:val="24"/>
          <w:szCs w:val="24"/>
        </w:rPr>
        <w:t>1</w:t>
      </w:r>
    </w:p>
    <w:p w14:paraId="3670DCB0" w14:textId="744E6FFB" w:rsidR="00227A91" w:rsidRPr="00AC3C57" w:rsidRDefault="006802CC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005F1CF5">
        <w:rPr>
          <w:rFonts w:ascii="Times New Roman" w:hAnsi="Times New Roman" w:cs="Times New Roman"/>
          <w:sz w:val="24"/>
          <w:szCs w:val="24"/>
        </w:rPr>
        <w:t>24</w:t>
      </w:r>
      <w:r w:rsidR="00134B1E">
        <w:rPr>
          <w:rFonts w:ascii="Times New Roman" w:hAnsi="Times New Roman" w:cs="Times New Roman"/>
          <w:sz w:val="24"/>
          <w:szCs w:val="24"/>
        </w:rPr>
        <w:t>-25</w:t>
      </w:r>
    </w:p>
    <w:p w14:paraId="22CF2ED9" w14:textId="2C4B9283" w:rsidR="00227A91" w:rsidRPr="00AC3C57" w:rsidRDefault="006802CC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5F1CF5">
        <w:rPr>
          <w:rFonts w:ascii="Times New Roman" w:hAnsi="Times New Roman" w:cs="Times New Roman"/>
          <w:sz w:val="24"/>
          <w:szCs w:val="24"/>
        </w:rPr>
        <w:t>4</w:t>
      </w:r>
    </w:p>
    <w:p w14:paraId="0144F0C9" w14:textId="77820711" w:rsidR="00B965DB" w:rsidRDefault="008B7CB4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Evidence:</w:t>
      </w:r>
    </w:p>
    <w:p w14:paraId="4C3BD104" w14:textId="20F5BF04" w:rsidR="008B7CB4" w:rsidRDefault="007F090C" w:rsidP="008B7CB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Facts: </w:t>
      </w:r>
    </w:p>
    <w:p w14:paraId="31928CA5" w14:textId="40299F4A" w:rsidR="00450960" w:rsidRDefault="00450960" w:rsidP="0045096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Facts are something that are true, but people </w:t>
      </w:r>
      <w:r w:rsidR="001F4257">
        <w:rPr>
          <w:rFonts w:ascii="Times New Roman" w:hAnsi="Times New Roman" w:cs="Times New Roman"/>
          <w:sz w:val="24"/>
          <w:szCs w:val="24"/>
        </w:rPr>
        <w:t xml:space="preserve">argue over things that are true </w:t>
      </w:r>
      <w:r w:rsidR="00671ABD">
        <w:rPr>
          <w:rFonts w:ascii="Times New Roman" w:hAnsi="Times New Roman" w:cs="Times New Roman"/>
          <w:sz w:val="24"/>
          <w:szCs w:val="24"/>
        </w:rPr>
        <w:t>meaning facts do not make your argument correct</w:t>
      </w:r>
      <w:r w:rsidR="00EA5AC9">
        <w:rPr>
          <w:rFonts w:ascii="Times New Roman" w:hAnsi="Times New Roman" w:cs="Times New Roman"/>
          <w:sz w:val="24"/>
          <w:szCs w:val="24"/>
        </w:rPr>
        <w:t xml:space="preserve">, facts require epistemology </w:t>
      </w:r>
    </w:p>
    <w:p w14:paraId="5CBF123A" w14:textId="6780952B" w:rsidR="00725E99" w:rsidRDefault="0088461A" w:rsidP="0045096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Epistem</w:t>
      </w:r>
      <w:r w:rsidR="00EA5AC9">
        <w:rPr>
          <w:rFonts w:ascii="Times New Roman" w:hAnsi="Times New Roman" w:cs="Times New Roman"/>
          <w:sz w:val="24"/>
          <w:szCs w:val="24"/>
        </w:rPr>
        <w:t xml:space="preserve">ology is the </w:t>
      </w:r>
      <w:r w:rsidR="00725E99">
        <w:rPr>
          <w:rFonts w:ascii="Times New Roman" w:hAnsi="Times New Roman" w:cs="Times New Roman"/>
          <w:sz w:val="24"/>
          <w:szCs w:val="24"/>
        </w:rPr>
        <w:t xml:space="preserve">study of knowledge, people who </w:t>
      </w:r>
      <w:r w:rsidR="004E25B0">
        <w:rPr>
          <w:rFonts w:ascii="Times New Roman" w:hAnsi="Times New Roman" w:cs="Times New Roman"/>
          <w:sz w:val="24"/>
          <w:szCs w:val="24"/>
        </w:rPr>
        <w:t xml:space="preserve">study fact and know it is true, however those who are not a part of epistemology can consider </w:t>
      </w:r>
      <w:r w:rsidR="001C2E02">
        <w:rPr>
          <w:rFonts w:ascii="Times New Roman" w:hAnsi="Times New Roman" w:cs="Times New Roman"/>
          <w:sz w:val="24"/>
          <w:szCs w:val="24"/>
        </w:rPr>
        <w:t>your facts and debate</w:t>
      </w:r>
    </w:p>
    <w:p w14:paraId="5CF8A180" w14:textId="3FFCDE9D" w:rsidR="00671ABD" w:rsidRDefault="00EA5AC9" w:rsidP="0045096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E3F">
        <w:rPr>
          <w:rFonts w:ascii="Times New Roman" w:hAnsi="Times New Roman" w:cs="Times New Roman"/>
          <w:sz w:val="24"/>
          <w:szCs w:val="24"/>
        </w:rPr>
        <w:t>The earth is flat is a good example of a fact</w:t>
      </w:r>
      <w:r w:rsidR="00BD2D6E">
        <w:rPr>
          <w:rFonts w:ascii="Times New Roman" w:hAnsi="Times New Roman" w:cs="Times New Roman"/>
          <w:sz w:val="24"/>
          <w:szCs w:val="24"/>
        </w:rPr>
        <w:t xml:space="preserve"> that some people </w:t>
      </w:r>
      <w:r w:rsidR="00F86F60">
        <w:rPr>
          <w:rFonts w:ascii="Times New Roman" w:hAnsi="Times New Roman" w:cs="Times New Roman"/>
          <w:sz w:val="24"/>
          <w:szCs w:val="24"/>
        </w:rPr>
        <w:t>do not agree with</w:t>
      </w:r>
    </w:p>
    <w:p w14:paraId="6A6F3D34" w14:textId="0A69CD85" w:rsidR="00F86F60" w:rsidRDefault="00F86F60" w:rsidP="0045096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writer does not need </w:t>
      </w:r>
      <w:r w:rsidR="00A05BF0">
        <w:rPr>
          <w:rFonts w:ascii="Times New Roman" w:hAnsi="Times New Roman" w:cs="Times New Roman"/>
          <w:sz w:val="24"/>
          <w:szCs w:val="24"/>
        </w:rPr>
        <w:t>to prove</w:t>
      </w:r>
      <w:r w:rsidR="00CC7979">
        <w:rPr>
          <w:rFonts w:ascii="Times New Roman" w:hAnsi="Times New Roman" w:cs="Times New Roman"/>
          <w:sz w:val="24"/>
          <w:szCs w:val="24"/>
        </w:rPr>
        <w:t xml:space="preserve"> the earth is round because of something called Common Knowledge</w:t>
      </w:r>
    </w:p>
    <w:p w14:paraId="619299D3" w14:textId="5DF0869F" w:rsidR="00F0599A" w:rsidRPr="0055750C" w:rsidRDefault="00CC7979" w:rsidP="0055750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Knowledge is </w:t>
      </w:r>
      <w:r w:rsidR="00A05BF0">
        <w:rPr>
          <w:rFonts w:ascii="Times New Roman" w:hAnsi="Times New Roman" w:cs="Times New Roman"/>
          <w:sz w:val="24"/>
          <w:szCs w:val="24"/>
        </w:rPr>
        <w:t>a fact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F0599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agreed to be true in </w:t>
      </w:r>
      <w:r w:rsidR="00F0599A">
        <w:rPr>
          <w:rFonts w:ascii="Times New Roman" w:hAnsi="Times New Roman" w:cs="Times New Roman"/>
          <w:sz w:val="24"/>
          <w:szCs w:val="24"/>
        </w:rPr>
        <w:t>most of</w:t>
      </w:r>
      <w:r>
        <w:rPr>
          <w:rFonts w:ascii="Times New Roman" w:hAnsi="Times New Roman" w:cs="Times New Roman"/>
          <w:sz w:val="24"/>
          <w:szCs w:val="24"/>
        </w:rPr>
        <w:t xml:space="preserve"> the world</w:t>
      </w:r>
      <w:r w:rsidR="00A05BF0">
        <w:rPr>
          <w:rFonts w:ascii="Times New Roman" w:hAnsi="Times New Roman" w:cs="Times New Roman"/>
          <w:sz w:val="24"/>
          <w:szCs w:val="24"/>
        </w:rPr>
        <w:t>.</w:t>
      </w:r>
    </w:p>
    <w:p w14:paraId="3E36A63C" w14:textId="25E42780" w:rsidR="002B6E3F" w:rsidRDefault="0028544D" w:rsidP="002B6E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Numbers:</w:t>
      </w:r>
    </w:p>
    <w:p w14:paraId="00984542" w14:textId="5AD4875C" w:rsidR="0028544D" w:rsidRDefault="009B7EE3" w:rsidP="0028544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give authors a wide range of possibilities, numbers can be used to compare two things, </w:t>
      </w:r>
      <w:r w:rsidR="00B033EF">
        <w:rPr>
          <w:rFonts w:ascii="Times New Roman" w:hAnsi="Times New Roman" w:cs="Times New Roman"/>
          <w:sz w:val="24"/>
          <w:szCs w:val="24"/>
        </w:rPr>
        <w:t>predict the future with probability</w:t>
      </w:r>
      <w:r w:rsidR="0055750C">
        <w:rPr>
          <w:rFonts w:ascii="Times New Roman" w:hAnsi="Times New Roman" w:cs="Times New Roman"/>
          <w:sz w:val="24"/>
          <w:szCs w:val="24"/>
        </w:rPr>
        <w:t xml:space="preserve">, </w:t>
      </w:r>
      <w:r w:rsidR="00881D64">
        <w:rPr>
          <w:rFonts w:ascii="Times New Roman" w:hAnsi="Times New Roman" w:cs="Times New Roman"/>
          <w:sz w:val="24"/>
          <w:szCs w:val="24"/>
        </w:rPr>
        <w:t xml:space="preserve">give gravity to their topic </w:t>
      </w:r>
    </w:p>
    <w:p w14:paraId="766BAC6F" w14:textId="6712ECC7" w:rsidR="008E5DD0" w:rsidRDefault="00127DE8" w:rsidP="00881D6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audience</w:t>
      </w:r>
      <w:r w:rsidR="00881D64">
        <w:rPr>
          <w:rFonts w:ascii="Times New Roman" w:hAnsi="Times New Roman" w:cs="Times New Roman"/>
          <w:sz w:val="24"/>
          <w:szCs w:val="24"/>
        </w:rPr>
        <w:t xml:space="preserve"> </w:t>
      </w:r>
      <w:r w:rsidR="000D223B">
        <w:rPr>
          <w:rFonts w:ascii="Times New Roman" w:hAnsi="Times New Roman" w:cs="Times New Roman"/>
          <w:sz w:val="24"/>
          <w:szCs w:val="24"/>
        </w:rPr>
        <w:t xml:space="preserve">needs to put trust </w:t>
      </w:r>
      <w:r w:rsidR="008E5DD0">
        <w:rPr>
          <w:rFonts w:ascii="Times New Roman" w:hAnsi="Times New Roman" w:cs="Times New Roman"/>
          <w:sz w:val="24"/>
          <w:szCs w:val="24"/>
        </w:rPr>
        <w:t>in</w:t>
      </w:r>
      <w:r w:rsidR="000D223B">
        <w:rPr>
          <w:rFonts w:ascii="Times New Roman" w:hAnsi="Times New Roman" w:cs="Times New Roman"/>
          <w:sz w:val="24"/>
          <w:szCs w:val="24"/>
        </w:rPr>
        <w:t xml:space="preserve"> these </w:t>
      </w:r>
      <w:r w:rsidR="008E5DD0">
        <w:rPr>
          <w:rFonts w:ascii="Times New Roman" w:hAnsi="Times New Roman" w:cs="Times New Roman"/>
          <w:sz w:val="24"/>
          <w:szCs w:val="24"/>
        </w:rPr>
        <w:t>numbers,</w:t>
      </w:r>
      <w:r w:rsidR="000D223B">
        <w:rPr>
          <w:rFonts w:ascii="Times New Roman" w:hAnsi="Times New Roman" w:cs="Times New Roman"/>
          <w:sz w:val="24"/>
          <w:szCs w:val="24"/>
        </w:rPr>
        <w:t xml:space="preserve"> or the author</w:t>
      </w:r>
      <w:r w:rsidR="008E5DD0">
        <w:rPr>
          <w:rFonts w:ascii="Times New Roman" w:hAnsi="Times New Roman" w:cs="Times New Roman"/>
          <w:sz w:val="24"/>
          <w:szCs w:val="24"/>
        </w:rPr>
        <w:t>’</w:t>
      </w:r>
      <w:r w:rsidR="000D223B">
        <w:rPr>
          <w:rFonts w:ascii="Times New Roman" w:hAnsi="Times New Roman" w:cs="Times New Roman"/>
          <w:sz w:val="24"/>
          <w:szCs w:val="24"/>
        </w:rPr>
        <w:t xml:space="preserve">s argument </w:t>
      </w:r>
      <w:r>
        <w:rPr>
          <w:rFonts w:ascii="Times New Roman" w:hAnsi="Times New Roman" w:cs="Times New Roman"/>
          <w:sz w:val="24"/>
          <w:szCs w:val="24"/>
        </w:rPr>
        <w:t xml:space="preserve">will not </w:t>
      </w:r>
      <w:r w:rsidR="000D223B">
        <w:rPr>
          <w:rFonts w:ascii="Times New Roman" w:hAnsi="Times New Roman" w:cs="Times New Roman"/>
          <w:sz w:val="24"/>
          <w:szCs w:val="24"/>
        </w:rPr>
        <w:t>hold in his audience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396713" w14:textId="3EC8EDF9" w:rsidR="00881D64" w:rsidRDefault="008E5DD0" w:rsidP="00881D6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can be </w:t>
      </w:r>
      <w:r w:rsidR="006C4966">
        <w:rPr>
          <w:rFonts w:ascii="Times New Roman" w:hAnsi="Times New Roman" w:cs="Times New Roman"/>
          <w:sz w:val="24"/>
          <w:szCs w:val="24"/>
        </w:rPr>
        <w:t>deceiving;</w:t>
      </w:r>
      <w:r>
        <w:rPr>
          <w:rFonts w:ascii="Times New Roman" w:hAnsi="Times New Roman" w:cs="Times New Roman"/>
          <w:sz w:val="24"/>
          <w:szCs w:val="24"/>
        </w:rPr>
        <w:t xml:space="preserve"> the author can lie and change the numbers to support their </w:t>
      </w:r>
      <w:proofErr w:type="gramStart"/>
      <w:r w:rsidR="00BE4E0E">
        <w:rPr>
          <w:rFonts w:ascii="Times New Roman" w:hAnsi="Times New Roman" w:cs="Times New Roman"/>
          <w:sz w:val="24"/>
          <w:szCs w:val="24"/>
        </w:rPr>
        <w:t>argument</w:t>
      </w:r>
      <w:proofErr w:type="gramEnd"/>
      <w:r w:rsidR="00BE4E0E">
        <w:rPr>
          <w:rFonts w:ascii="Times New Roman" w:hAnsi="Times New Roman" w:cs="Times New Roman"/>
          <w:sz w:val="24"/>
          <w:szCs w:val="24"/>
        </w:rPr>
        <w:t xml:space="preserve"> or they could make the situations where they got the numbers in their favor. </w:t>
      </w:r>
    </w:p>
    <w:p w14:paraId="7B526731" w14:textId="1F4ECE98" w:rsidR="00BE4E0E" w:rsidRDefault="003043BB" w:rsidP="003043B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Experience: </w:t>
      </w:r>
    </w:p>
    <w:p w14:paraId="34389F01" w14:textId="668462EF" w:rsidR="003043BB" w:rsidRDefault="00575228" w:rsidP="003043B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 can use his own life or job as support for </w:t>
      </w:r>
      <w:r w:rsidR="00503C3C">
        <w:rPr>
          <w:rFonts w:ascii="Times New Roman" w:hAnsi="Times New Roman" w:cs="Times New Roman"/>
          <w:sz w:val="24"/>
          <w:szCs w:val="24"/>
        </w:rPr>
        <w:t xml:space="preserve">their argument </w:t>
      </w:r>
    </w:p>
    <w:p w14:paraId="39288DB9" w14:textId="357AAD69" w:rsidR="006227C7" w:rsidRDefault="00503C3C" w:rsidP="003043B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people will trust</w:t>
      </w:r>
      <w:r w:rsidR="006227C7">
        <w:rPr>
          <w:rFonts w:ascii="Times New Roman" w:hAnsi="Times New Roman" w:cs="Times New Roman"/>
          <w:sz w:val="24"/>
          <w:szCs w:val="24"/>
        </w:rPr>
        <w:t xml:space="preserve"> a make up product more if the one sponsoring it uses the product</w:t>
      </w:r>
    </w:p>
    <w:p w14:paraId="10F5B5EB" w14:textId="267D6007" w:rsidR="00503C3C" w:rsidRDefault="008C47FD" w:rsidP="008C47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Reasoning: </w:t>
      </w:r>
    </w:p>
    <w:p w14:paraId="65A845C6" w14:textId="029D8DA5" w:rsidR="008C47FD" w:rsidRDefault="00B161BC" w:rsidP="008C47F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Inducive and deductive are used to describe reasoning</w:t>
      </w:r>
    </w:p>
    <w:p w14:paraId="19E38F33" w14:textId="170CBA3F" w:rsidR="00B161BC" w:rsidRDefault="00833234" w:rsidP="00833234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Inducive reasoning </w:t>
      </w:r>
      <w:r w:rsidR="00AC2B18">
        <w:rPr>
          <w:rFonts w:ascii="Times New Roman" w:hAnsi="Times New Roman" w:cs="Times New Roman"/>
          <w:sz w:val="24"/>
          <w:szCs w:val="24"/>
        </w:rPr>
        <w:t xml:space="preserve">that uses specific and detailed information to prove complex </w:t>
      </w:r>
      <w:r w:rsidR="008A2351">
        <w:rPr>
          <w:rFonts w:ascii="Times New Roman" w:hAnsi="Times New Roman" w:cs="Times New Roman"/>
          <w:sz w:val="24"/>
          <w:szCs w:val="24"/>
        </w:rPr>
        <w:t>claims, mostly theories</w:t>
      </w:r>
    </w:p>
    <w:p w14:paraId="2ABE7E77" w14:textId="5CDB426D" w:rsidR="008A2351" w:rsidRDefault="008A2351" w:rsidP="00833234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Deductive reasoning </w:t>
      </w:r>
      <w:r w:rsidR="00CB0A6F">
        <w:rPr>
          <w:rFonts w:ascii="Times New Roman" w:hAnsi="Times New Roman" w:cs="Times New Roman"/>
          <w:sz w:val="24"/>
          <w:szCs w:val="24"/>
        </w:rPr>
        <w:t xml:space="preserve">uses theories that most people consider true to </w:t>
      </w:r>
      <w:r w:rsidR="007513AD">
        <w:rPr>
          <w:rFonts w:ascii="Times New Roman" w:hAnsi="Times New Roman" w:cs="Times New Roman"/>
          <w:sz w:val="24"/>
          <w:szCs w:val="24"/>
        </w:rPr>
        <w:t>argue about specific data</w:t>
      </w:r>
      <w:r w:rsidR="00673828">
        <w:rPr>
          <w:rFonts w:ascii="Times New Roman" w:hAnsi="Times New Roman" w:cs="Times New Roman"/>
          <w:sz w:val="24"/>
          <w:szCs w:val="24"/>
        </w:rPr>
        <w:t xml:space="preserve"> or cases that require this theory to be true for their </w:t>
      </w:r>
      <w:r w:rsidR="0091616A">
        <w:rPr>
          <w:rFonts w:ascii="Times New Roman" w:hAnsi="Times New Roman" w:cs="Times New Roman"/>
          <w:sz w:val="24"/>
          <w:szCs w:val="24"/>
        </w:rPr>
        <w:t>argument to hold</w:t>
      </w:r>
    </w:p>
    <w:p w14:paraId="4F446A3F" w14:textId="0E771FAD" w:rsidR="0091616A" w:rsidRDefault="0091616A" w:rsidP="0091616A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of Gravity</w:t>
      </w:r>
      <w:r w:rsidR="00DE0A73">
        <w:rPr>
          <w:rFonts w:ascii="Times New Roman" w:hAnsi="Times New Roman" w:cs="Times New Roman"/>
          <w:sz w:val="24"/>
          <w:szCs w:val="24"/>
        </w:rPr>
        <w:t xml:space="preserve"> allows us to study physics, if it’s wrong all of physics is wrong </w:t>
      </w:r>
    </w:p>
    <w:p w14:paraId="4F47C2B9" w14:textId="3F682E06" w:rsidR="0091616A" w:rsidRDefault="00833F52" w:rsidP="0091616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and effect </w:t>
      </w:r>
      <w:r w:rsidR="00861EA4"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z w:val="24"/>
          <w:szCs w:val="24"/>
        </w:rPr>
        <w:t xml:space="preserve"> authors </w:t>
      </w:r>
      <w:r w:rsidR="00EE56DB">
        <w:rPr>
          <w:rFonts w:ascii="Times New Roman" w:hAnsi="Times New Roman" w:cs="Times New Roman"/>
          <w:sz w:val="24"/>
          <w:szCs w:val="24"/>
        </w:rPr>
        <w:t xml:space="preserve">to connect to different objects or topics and </w:t>
      </w:r>
      <w:r w:rsidR="00DC172C">
        <w:rPr>
          <w:rFonts w:ascii="Times New Roman" w:hAnsi="Times New Roman" w:cs="Times New Roman"/>
          <w:sz w:val="24"/>
          <w:szCs w:val="24"/>
        </w:rPr>
        <w:t xml:space="preserve">can </w:t>
      </w:r>
      <w:r w:rsidR="00861EA4">
        <w:rPr>
          <w:rFonts w:ascii="Times New Roman" w:hAnsi="Times New Roman" w:cs="Times New Roman"/>
          <w:sz w:val="24"/>
          <w:szCs w:val="24"/>
        </w:rPr>
        <w:t>give reasoning to why something happened</w:t>
      </w:r>
    </w:p>
    <w:p w14:paraId="110DCDF0" w14:textId="64D4C9C3" w:rsidR="005B75E1" w:rsidRDefault="002477DD" w:rsidP="0091616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  <w:r w:rsidR="005B75E1">
        <w:rPr>
          <w:rFonts w:ascii="Times New Roman" w:hAnsi="Times New Roman" w:cs="Times New Roman"/>
          <w:sz w:val="24"/>
          <w:szCs w:val="24"/>
        </w:rPr>
        <w:t xml:space="preserve"> is like cause and effect, but the cause does not always do the same effect</w:t>
      </w:r>
    </w:p>
    <w:p w14:paraId="33491759" w14:textId="5D59A8F1" w:rsidR="002477DD" w:rsidRDefault="00425819" w:rsidP="0091616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is used to show similarity between two objects or ideas</w:t>
      </w:r>
    </w:p>
    <w:p w14:paraId="0708F001" w14:textId="05156060" w:rsidR="0024124E" w:rsidRPr="004B1212" w:rsidRDefault="0024124E" w:rsidP="004B121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learning a new language is like learning how to drive</w:t>
      </w:r>
    </w:p>
    <w:p w14:paraId="4A4FEF15" w14:textId="77777777" w:rsidR="003043BB" w:rsidRPr="002B6E3F" w:rsidRDefault="003043BB" w:rsidP="003043BB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sectPr w:rsidR="003043BB" w:rsidRPr="002B6E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662D2" w14:textId="77777777" w:rsidR="009249E5" w:rsidRDefault="009249E5" w:rsidP="00227A91">
      <w:pPr>
        <w:spacing w:after="0" w:line="240" w:lineRule="auto"/>
      </w:pPr>
      <w:r>
        <w:separator/>
      </w:r>
    </w:p>
  </w:endnote>
  <w:endnote w:type="continuationSeparator" w:id="0">
    <w:p w14:paraId="7B745426" w14:textId="77777777" w:rsidR="009249E5" w:rsidRDefault="009249E5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B6F62" w14:textId="77777777" w:rsidR="009249E5" w:rsidRDefault="009249E5" w:rsidP="00227A91">
      <w:pPr>
        <w:spacing w:after="0" w:line="240" w:lineRule="auto"/>
      </w:pPr>
      <w:r>
        <w:separator/>
      </w:r>
    </w:p>
  </w:footnote>
  <w:footnote w:type="continuationSeparator" w:id="0">
    <w:p w14:paraId="51000C13" w14:textId="77777777" w:rsidR="009249E5" w:rsidRDefault="009249E5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28E1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7113"/>
    <w:multiLevelType w:val="hybridMultilevel"/>
    <w:tmpl w:val="7A6E51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4795C64"/>
    <w:multiLevelType w:val="hybridMultilevel"/>
    <w:tmpl w:val="60FC0C9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D3358B"/>
    <w:multiLevelType w:val="hybridMultilevel"/>
    <w:tmpl w:val="8A80C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150A78"/>
    <w:multiLevelType w:val="hybridMultilevel"/>
    <w:tmpl w:val="A420D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944B43"/>
    <w:multiLevelType w:val="hybridMultilevel"/>
    <w:tmpl w:val="9E2EC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8780285">
    <w:abstractNumId w:val="4"/>
  </w:num>
  <w:num w:numId="2" w16cid:durableId="1300962486">
    <w:abstractNumId w:val="0"/>
  </w:num>
  <w:num w:numId="3" w16cid:durableId="1639992926">
    <w:abstractNumId w:val="2"/>
  </w:num>
  <w:num w:numId="4" w16cid:durableId="692271536">
    <w:abstractNumId w:val="1"/>
  </w:num>
  <w:num w:numId="5" w16cid:durableId="826093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CC"/>
    <w:rsid w:val="000D11A8"/>
    <w:rsid w:val="000D223B"/>
    <w:rsid w:val="00127DE8"/>
    <w:rsid w:val="00134B1E"/>
    <w:rsid w:val="00176F60"/>
    <w:rsid w:val="001C2E02"/>
    <w:rsid w:val="001D24E2"/>
    <w:rsid w:val="001F4257"/>
    <w:rsid w:val="00210B43"/>
    <w:rsid w:val="00227A91"/>
    <w:rsid w:val="0024124E"/>
    <w:rsid w:val="002477DD"/>
    <w:rsid w:val="0028544D"/>
    <w:rsid w:val="002B6E3F"/>
    <w:rsid w:val="003043BB"/>
    <w:rsid w:val="00425819"/>
    <w:rsid w:val="00450960"/>
    <w:rsid w:val="00480DF8"/>
    <w:rsid w:val="004B1212"/>
    <w:rsid w:val="004E25B0"/>
    <w:rsid w:val="004F3B63"/>
    <w:rsid w:val="00503C3C"/>
    <w:rsid w:val="00504027"/>
    <w:rsid w:val="00524897"/>
    <w:rsid w:val="005542B7"/>
    <w:rsid w:val="0055750C"/>
    <w:rsid w:val="00575228"/>
    <w:rsid w:val="005B75E1"/>
    <w:rsid w:val="005F1CF5"/>
    <w:rsid w:val="006227C7"/>
    <w:rsid w:val="00671ABD"/>
    <w:rsid w:val="00673828"/>
    <w:rsid w:val="006802CC"/>
    <w:rsid w:val="006C4966"/>
    <w:rsid w:val="00715822"/>
    <w:rsid w:val="00725E99"/>
    <w:rsid w:val="007513AD"/>
    <w:rsid w:val="00797C77"/>
    <w:rsid w:val="007F090C"/>
    <w:rsid w:val="00831E8C"/>
    <w:rsid w:val="00833234"/>
    <w:rsid w:val="00833F52"/>
    <w:rsid w:val="00861EA4"/>
    <w:rsid w:val="00881D64"/>
    <w:rsid w:val="0088461A"/>
    <w:rsid w:val="008A2351"/>
    <w:rsid w:val="008B7CB4"/>
    <w:rsid w:val="008C47FD"/>
    <w:rsid w:val="008E320D"/>
    <w:rsid w:val="008E5DD0"/>
    <w:rsid w:val="0091616A"/>
    <w:rsid w:val="009249E5"/>
    <w:rsid w:val="00980E1E"/>
    <w:rsid w:val="009B7EE3"/>
    <w:rsid w:val="009D21FD"/>
    <w:rsid w:val="00A05BF0"/>
    <w:rsid w:val="00A15D48"/>
    <w:rsid w:val="00AC2B18"/>
    <w:rsid w:val="00AC3C57"/>
    <w:rsid w:val="00B033EF"/>
    <w:rsid w:val="00B161BC"/>
    <w:rsid w:val="00B965DB"/>
    <w:rsid w:val="00BD2D6E"/>
    <w:rsid w:val="00BE4E0E"/>
    <w:rsid w:val="00C63483"/>
    <w:rsid w:val="00CB0A6F"/>
    <w:rsid w:val="00CC7979"/>
    <w:rsid w:val="00CD3FF3"/>
    <w:rsid w:val="00D51909"/>
    <w:rsid w:val="00DC172C"/>
    <w:rsid w:val="00DE0A73"/>
    <w:rsid w:val="00EA5AC9"/>
    <w:rsid w:val="00ED45FD"/>
    <w:rsid w:val="00EE56DB"/>
    <w:rsid w:val="00F0599A"/>
    <w:rsid w:val="00F8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12B"/>
  <w15:chartTrackingRefBased/>
  <w15:docId w15:val="{D8C6C935-26D6-41D5-96CB-EB45413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8B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39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53</cp:revision>
  <dcterms:created xsi:type="dcterms:W3CDTF">2025-02-24T20:54:00Z</dcterms:created>
  <dcterms:modified xsi:type="dcterms:W3CDTF">2025-02-26T19:46:00Z</dcterms:modified>
</cp:coreProperties>
</file>