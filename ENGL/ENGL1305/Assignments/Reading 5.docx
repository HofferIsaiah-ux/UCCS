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19BA7" w14:textId="77777777" w:rsidR="005542B7" w:rsidRPr="00AC3C57" w:rsidRDefault="00797C77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Isaiah Hoffer</w:t>
      </w:r>
    </w:p>
    <w:p w14:paraId="036D2552" w14:textId="77777777" w:rsidR="00227A91" w:rsidRPr="00AC3C57" w:rsidRDefault="00227A91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C3C57">
        <w:rPr>
          <w:rFonts w:ascii="Times New Roman" w:hAnsi="Times New Roman" w:cs="Times New Roman"/>
          <w:sz w:val="24"/>
          <w:szCs w:val="24"/>
        </w:rPr>
        <w:t>Prof. Craig Bubeck</w:t>
      </w:r>
    </w:p>
    <w:p w14:paraId="0D3D717D" w14:textId="77777777" w:rsidR="00227A91" w:rsidRPr="00AC3C57" w:rsidRDefault="00227A91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C3C57">
        <w:rPr>
          <w:rFonts w:ascii="Times New Roman" w:hAnsi="Times New Roman" w:cs="Times New Roman"/>
          <w:sz w:val="24"/>
          <w:szCs w:val="24"/>
        </w:rPr>
        <w:t>English 130</w:t>
      </w:r>
      <w:r w:rsidR="00134B1E">
        <w:rPr>
          <w:rFonts w:ascii="Times New Roman" w:hAnsi="Times New Roman" w:cs="Times New Roman"/>
          <w:sz w:val="24"/>
          <w:szCs w:val="24"/>
        </w:rPr>
        <w:t>5</w:t>
      </w:r>
      <w:r w:rsidRPr="00AC3C57">
        <w:rPr>
          <w:rFonts w:ascii="Times New Roman" w:hAnsi="Times New Roman" w:cs="Times New Roman"/>
          <w:sz w:val="24"/>
          <w:szCs w:val="24"/>
        </w:rPr>
        <w:t>-</w:t>
      </w:r>
      <w:r w:rsidR="00797C77">
        <w:rPr>
          <w:rFonts w:ascii="Times New Roman" w:hAnsi="Times New Roman" w:cs="Times New Roman"/>
          <w:sz w:val="24"/>
          <w:szCs w:val="24"/>
        </w:rPr>
        <w:t>00</w:t>
      </w:r>
      <w:r w:rsidR="00134B1E">
        <w:rPr>
          <w:rFonts w:ascii="Times New Roman" w:hAnsi="Times New Roman" w:cs="Times New Roman"/>
          <w:sz w:val="24"/>
          <w:szCs w:val="24"/>
        </w:rPr>
        <w:t>1</w:t>
      </w:r>
    </w:p>
    <w:p w14:paraId="093792D1" w14:textId="61DBCC1D" w:rsidR="00227A91" w:rsidRPr="00AC3C57" w:rsidRDefault="004E5071" w:rsidP="00227A9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802C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</w:t>
      </w:r>
      <w:r w:rsidR="00134B1E">
        <w:rPr>
          <w:rFonts w:ascii="Times New Roman" w:hAnsi="Times New Roman" w:cs="Times New Roman"/>
          <w:sz w:val="24"/>
          <w:szCs w:val="24"/>
        </w:rPr>
        <w:t>-25</w:t>
      </w:r>
    </w:p>
    <w:p w14:paraId="34081D90" w14:textId="0D7C4A4D" w:rsidR="00227A91" w:rsidRDefault="006802CC" w:rsidP="00227A9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</w:t>
      </w:r>
      <w:r w:rsidR="004E5071">
        <w:rPr>
          <w:rFonts w:ascii="Times New Roman" w:hAnsi="Times New Roman" w:cs="Times New Roman"/>
          <w:sz w:val="24"/>
          <w:szCs w:val="24"/>
        </w:rPr>
        <w:t>5</w:t>
      </w:r>
    </w:p>
    <w:p w14:paraId="3C438392" w14:textId="06E66E93" w:rsidR="004E5071" w:rsidRDefault="004E5071" w:rsidP="004E507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Ethos:</w:t>
      </w:r>
    </w:p>
    <w:p w14:paraId="3A007F9E" w14:textId="6C3BA2CB" w:rsidR="004E5071" w:rsidRDefault="004E5071" w:rsidP="004E5071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Serena Williams is a pro tennis player, allowing </w:t>
      </w:r>
      <w:proofErr w:type="gramStart"/>
      <w:r>
        <w:rPr>
          <w:rFonts w:ascii="Times New Roman" w:hAnsi="Times New Roman" w:cs="Times New Roman"/>
          <w:sz w:val="24"/>
          <w:szCs w:val="24"/>
        </w:rPr>
        <w:t>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audience to trust she know what its like to have a lofty dream </w:t>
      </w:r>
    </w:p>
    <w:p w14:paraId="47431B45" w14:textId="48CF19CF" w:rsidR="004E5071" w:rsidRDefault="004E5071" w:rsidP="004E5071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is a black woman in a sport of mostly whites, which gives the audience the proof she knows how it feels to have your achievements or work underhanded because you’re different </w:t>
      </w:r>
    </w:p>
    <w:p w14:paraId="28B2A6EA" w14:textId="2E94D964" w:rsidR="004E5071" w:rsidRDefault="004E5071" w:rsidP="004E5071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Being a </w:t>
      </w:r>
      <w:proofErr w:type="gramStart"/>
      <w:r>
        <w:rPr>
          <w:rFonts w:ascii="Times New Roman" w:hAnsi="Times New Roman" w:cs="Times New Roman"/>
          <w:sz w:val="24"/>
          <w:szCs w:val="24"/>
        </w:rPr>
        <w:t>women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who has made great achievements, allowed her to argue for more equality in recognition, no need to clarify that she’s the</w:t>
      </w:r>
      <w:r w:rsidR="00523B47">
        <w:rPr>
          <w:rFonts w:ascii="Times New Roman" w:hAnsi="Times New Roman" w:cs="Times New Roman"/>
          <w:sz w:val="24"/>
          <w:szCs w:val="24"/>
        </w:rPr>
        <w:t xml:space="preserve"> one of the “</w:t>
      </w:r>
      <w:r>
        <w:rPr>
          <w:rFonts w:ascii="Times New Roman" w:hAnsi="Times New Roman" w:cs="Times New Roman"/>
          <w:sz w:val="24"/>
          <w:szCs w:val="24"/>
        </w:rPr>
        <w:t>greatest female athlete”</w:t>
      </w:r>
      <w:r w:rsidR="00523B47">
        <w:rPr>
          <w:rFonts w:ascii="Times New Roman" w:hAnsi="Times New Roman" w:cs="Times New Roman"/>
          <w:sz w:val="24"/>
          <w:szCs w:val="24"/>
        </w:rPr>
        <w:t>, instead it should be “she is one of the best tennis athletes”, recognition that doesn’t depend on her being a women</w:t>
      </w:r>
    </w:p>
    <w:p w14:paraId="470C48F0" w14:textId="4A23E1DF" w:rsidR="00523B47" w:rsidRDefault="00523B47" w:rsidP="004E5071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 ends her letter with letting other women know that it is hard to gain success when you’re a woman, but we should let being a women define our dreams, which is given more weight because it exactly what Serena went through to get where she is now  </w:t>
      </w:r>
    </w:p>
    <w:p w14:paraId="7646DC2E" w14:textId="71EAFA9A" w:rsidR="00523B47" w:rsidRPr="004E5071" w:rsidRDefault="00523B47" w:rsidP="004E5071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random women made the same speech and no one knew who they were, and they were not in a successful career, this speech would have been put off as wishful thinking or this woman didn’t know what she is arguing/talking about</w:t>
      </w:r>
    </w:p>
    <w:p w14:paraId="09E71252" w14:textId="77777777" w:rsidR="003043BB" w:rsidRPr="002B6E3F" w:rsidRDefault="003043BB" w:rsidP="003043BB">
      <w:pPr>
        <w:pStyle w:val="ListParagraph"/>
        <w:spacing w:after="0" w:line="480" w:lineRule="auto"/>
        <w:ind w:left="2520"/>
        <w:rPr>
          <w:rFonts w:ascii="Times New Roman" w:hAnsi="Times New Roman" w:cs="Times New Roman"/>
          <w:sz w:val="24"/>
          <w:szCs w:val="24"/>
        </w:rPr>
      </w:pPr>
    </w:p>
    <w:sectPr w:rsidR="003043BB" w:rsidRPr="002B6E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0B8A4" w14:textId="77777777" w:rsidR="004E5071" w:rsidRDefault="004E5071" w:rsidP="00227A91">
      <w:pPr>
        <w:spacing w:after="0" w:line="240" w:lineRule="auto"/>
      </w:pPr>
      <w:r>
        <w:separator/>
      </w:r>
    </w:p>
  </w:endnote>
  <w:endnote w:type="continuationSeparator" w:id="0">
    <w:p w14:paraId="6A48D182" w14:textId="77777777" w:rsidR="004E5071" w:rsidRDefault="004E5071" w:rsidP="00227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D0825" w14:textId="77777777" w:rsidR="004E5071" w:rsidRDefault="004E5071" w:rsidP="00227A91">
      <w:pPr>
        <w:spacing w:after="0" w:line="240" w:lineRule="auto"/>
      </w:pPr>
      <w:r>
        <w:separator/>
      </w:r>
    </w:p>
  </w:footnote>
  <w:footnote w:type="continuationSeparator" w:id="0">
    <w:p w14:paraId="75C2317E" w14:textId="77777777" w:rsidR="004E5071" w:rsidRDefault="004E5071" w:rsidP="00227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090DD" w14:textId="77777777" w:rsidR="00227A91" w:rsidRPr="00AC3C57" w:rsidRDefault="00797C77" w:rsidP="00227A91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Hoffer </w:t>
    </w:r>
    <w:r w:rsidR="00227A91" w:rsidRPr="00AC3C57">
      <w:rPr>
        <w:rFonts w:ascii="Times New Roman" w:hAnsi="Times New Roman" w:cs="Times New Roman"/>
        <w:sz w:val="24"/>
        <w:szCs w:val="24"/>
      </w:rPr>
      <w:fldChar w:fldCharType="begin"/>
    </w:r>
    <w:r w:rsidR="00227A91" w:rsidRPr="00AC3C57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227A91" w:rsidRPr="00AC3C57">
      <w:rPr>
        <w:rFonts w:ascii="Times New Roman" w:hAnsi="Times New Roman" w:cs="Times New Roman"/>
        <w:sz w:val="24"/>
        <w:szCs w:val="24"/>
      </w:rPr>
      <w:fldChar w:fldCharType="separate"/>
    </w:r>
    <w:r w:rsidR="00AC3C57">
      <w:rPr>
        <w:rFonts w:ascii="Times New Roman" w:hAnsi="Times New Roman" w:cs="Times New Roman"/>
        <w:noProof/>
        <w:sz w:val="24"/>
        <w:szCs w:val="24"/>
      </w:rPr>
      <w:t>1</w:t>
    </w:r>
    <w:r w:rsidR="00227A91" w:rsidRPr="00AC3C57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17113"/>
    <w:multiLevelType w:val="hybridMultilevel"/>
    <w:tmpl w:val="7A6E513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4795C64"/>
    <w:multiLevelType w:val="hybridMultilevel"/>
    <w:tmpl w:val="60FC0C96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3D3358B"/>
    <w:multiLevelType w:val="hybridMultilevel"/>
    <w:tmpl w:val="8A80C9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2150A78"/>
    <w:multiLevelType w:val="hybridMultilevel"/>
    <w:tmpl w:val="A420DA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B944B43"/>
    <w:multiLevelType w:val="hybridMultilevel"/>
    <w:tmpl w:val="9E2EC6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B8E3B8D"/>
    <w:multiLevelType w:val="hybridMultilevel"/>
    <w:tmpl w:val="82DE0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68780285">
    <w:abstractNumId w:val="4"/>
  </w:num>
  <w:num w:numId="2" w16cid:durableId="1300962486">
    <w:abstractNumId w:val="0"/>
  </w:num>
  <w:num w:numId="3" w16cid:durableId="1639992926">
    <w:abstractNumId w:val="2"/>
  </w:num>
  <w:num w:numId="4" w16cid:durableId="692271536">
    <w:abstractNumId w:val="1"/>
  </w:num>
  <w:num w:numId="5" w16cid:durableId="826093052">
    <w:abstractNumId w:val="3"/>
  </w:num>
  <w:num w:numId="6" w16cid:durableId="10513409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CC"/>
    <w:rsid w:val="000D11A8"/>
    <w:rsid w:val="000D223B"/>
    <w:rsid w:val="00127DE8"/>
    <w:rsid w:val="00134B1E"/>
    <w:rsid w:val="00176F60"/>
    <w:rsid w:val="001C2E02"/>
    <w:rsid w:val="001D24E2"/>
    <w:rsid w:val="001F4257"/>
    <w:rsid w:val="00210B43"/>
    <w:rsid w:val="00227A91"/>
    <w:rsid w:val="0024124E"/>
    <w:rsid w:val="002477DD"/>
    <w:rsid w:val="0028544D"/>
    <w:rsid w:val="002B6E3F"/>
    <w:rsid w:val="003043BB"/>
    <w:rsid w:val="00425819"/>
    <w:rsid w:val="00450960"/>
    <w:rsid w:val="00480DF8"/>
    <w:rsid w:val="004B1212"/>
    <w:rsid w:val="004E25B0"/>
    <w:rsid w:val="004E5071"/>
    <w:rsid w:val="004F3B63"/>
    <w:rsid w:val="00503C3C"/>
    <w:rsid w:val="00504027"/>
    <w:rsid w:val="00523B47"/>
    <w:rsid w:val="00524897"/>
    <w:rsid w:val="005542B7"/>
    <w:rsid w:val="0055750C"/>
    <w:rsid w:val="00575228"/>
    <w:rsid w:val="005B75E1"/>
    <w:rsid w:val="005F1CF5"/>
    <w:rsid w:val="006227C7"/>
    <w:rsid w:val="00671ABD"/>
    <w:rsid w:val="00673828"/>
    <w:rsid w:val="006802CC"/>
    <w:rsid w:val="006C4966"/>
    <w:rsid w:val="00715822"/>
    <w:rsid w:val="00725E99"/>
    <w:rsid w:val="007513AD"/>
    <w:rsid w:val="00797C77"/>
    <w:rsid w:val="007F090C"/>
    <w:rsid w:val="00831E8C"/>
    <w:rsid w:val="00833234"/>
    <w:rsid w:val="00833F52"/>
    <w:rsid w:val="00861EA4"/>
    <w:rsid w:val="00881D64"/>
    <w:rsid w:val="0088461A"/>
    <w:rsid w:val="008A2351"/>
    <w:rsid w:val="008B7CB4"/>
    <w:rsid w:val="008C47FD"/>
    <w:rsid w:val="008E320D"/>
    <w:rsid w:val="008E5DD0"/>
    <w:rsid w:val="0091616A"/>
    <w:rsid w:val="009249E5"/>
    <w:rsid w:val="00980E1E"/>
    <w:rsid w:val="009B7EE3"/>
    <w:rsid w:val="009D21FD"/>
    <w:rsid w:val="00A05BF0"/>
    <w:rsid w:val="00A15D48"/>
    <w:rsid w:val="00AC2B18"/>
    <w:rsid w:val="00AC3C57"/>
    <w:rsid w:val="00B033EF"/>
    <w:rsid w:val="00B161BC"/>
    <w:rsid w:val="00B965DB"/>
    <w:rsid w:val="00BD2D6E"/>
    <w:rsid w:val="00BE4E0E"/>
    <w:rsid w:val="00C63483"/>
    <w:rsid w:val="00CB0A6F"/>
    <w:rsid w:val="00CC7979"/>
    <w:rsid w:val="00CD3FF3"/>
    <w:rsid w:val="00D51909"/>
    <w:rsid w:val="00DA3203"/>
    <w:rsid w:val="00DC172C"/>
    <w:rsid w:val="00DE0A73"/>
    <w:rsid w:val="00EA5AC9"/>
    <w:rsid w:val="00ED45FD"/>
    <w:rsid w:val="00EE56DB"/>
    <w:rsid w:val="00F0599A"/>
    <w:rsid w:val="00F8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B7C4"/>
  <w15:chartTrackingRefBased/>
  <w15:docId w15:val="{D8C6C935-26D6-41D5-96CB-EB4541340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A91"/>
  </w:style>
  <w:style w:type="paragraph" w:styleId="Footer">
    <w:name w:val="footer"/>
    <w:basedOn w:val="Normal"/>
    <w:link w:val="FooterChar"/>
    <w:uiPriority w:val="99"/>
    <w:unhideWhenUsed/>
    <w:rsid w:val="00227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A91"/>
  </w:style>
  <w:style w:type="paragraph" w:styleId="ListParagraph">
    <w:name w:val="List Paragraph"/>
    <w:basedOn w:val="Normal"/>
    <w:uiPriority w:val="34"/>
    <w:qFormat/>
    <w:rsid w:val="008B7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ffe\OneDrive%20-%20University%20of%20Colorado%20Colorado%20Springs\English1300\_MLA%20Style%20MSWord%20Essa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_MLA Style MSWord Essay Template.dotx</Template>
  <TotalTime>17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2</cp:revision>
  <dcterms:created xsi:type="dcterms:W3CDTF">2025-03-03T20:44:00Z</dcterms:created>
  <dcterms:modified xsi:type="dcterms:W3CDTF">2025-03-03T21:01:00Z</dcterms:modified>
</cp:coreProperties>
</file>