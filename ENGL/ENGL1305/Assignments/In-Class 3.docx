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F8F9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2F7027D9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7CB57CEE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</w:t>
      </w:r>
      <w:r w:rsidR="00134B1E">
        <w:rPr>
          <w:rFonts w:ascii="Times New Roman" w:hAnsi="Times New Roman" w:cs="Times New Roman"/>
          <w:sz w:val="24"/>
          <w:szCs w:val="24"/>
        </w:rPr>
        <w:t>5</w:t>
      </w:r>
      <w:r w:rsidRPr="00AC3C57">
        <w:rPr>
          <w:rFonts w:ascii="Times New Roman" w:hAnsi="Times New Roman" w:cs="Times New Roman"/>
          <w:sz w:val="24"/>
          <w:szCs w:val="24"/>
        </w:rPr>
        <w:t>-</w:t>
      </w:r>
      <w:r w:rsidR="00797C77">
        <w:rPr>
          <w:rFonts w:ascii="Times New Roman" w:hAnsi="Times New Roman" w:cs="Times New Roman"/>
          <w:sz w:val="24"/>
          <w:szCs w:val="24"/>
        </w:rPr>
        <w:t>00</w:t>
      </w:r>
      <w:r w:rsidR="00134B1E">
        <w:rPr>
          <w:rFonts w:ascii="Times New Roman" w:hAnsi="Times New Roman" w:cs="Times New Roman"/>
          <w:sz w:val="24"/>
          <w:szCs w:val="24"/>
        </w:rPr>
        <w:t>1</w:t>
      </w:r>
    </w:p>
    <w:p w14:paraId="5986B324" w14:textId="77777777" w:rsidR="00227A91" w:rsidRPr="00AC3C57" w:rsidRDefault="00134B1E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1-27-25</w:t>
      </w:r>
    </w:p>
    <w:p w14:paraId="1F934F83" w14:textId="7BFE6A2C" w:rsidR="00227A91" w:rsidRPr="00AC3C57" w:rsidRDefault="004D36E6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In-Class 3</w:t>
      </w:r>
    </w:p>
    <w:p w14:paraId="715E097D" w14:textId="7DB8C426" w:rsidR="00B965DB" w:rsidRDefault="005E2038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Technology can be positive and negative for society</w:t>
      </w:r>
    </w:p>
    <w:p w14:paraId="13CCF819" w14:textId="77777777" w:rsidR="005E2038" w:rsidRDefault="005E2038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C37979" w14:textId="7BBC6854" w:rsidR="005E2038" w:rsidRDefault="005E2038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Thesis: The crea</w:t>
      </w:r>
      <w:r w:rsidR="004236C3">
        <w:rPr>
          <w:rFonts w:ascii="Times New Roman" w:hAnsi="Times New Roman" w:cs="Times New Roman"/>
          <w:sz w:val="24"/>
          <w:szCs w:val="24"/>
        </w:rPr>
        <w:t xml:space="preserve">tion of </w:t>
      </w:r>
      <w:r w:rsidR="009F3461">
        <w:rPr>
          <w:rFonts w:ascii="Times New Roman" w:hAnsi="Times New Roman" w:cs="Times New Roman"/>
          <w:sz w:val="24"/>
          <w:szCs w:val="24"/>
        </w:rPr>
        <w:t xml:space="preserve">smart phones allowed </w:t>
      </w:r>
      <w:r w:rsidR="000460BE">
        <w:rPr>
          <w:rFonts w:ascii="Times New Roman" w:hAnsi="Times New Roman" w:cs="Times New Roman"/>
          <w:sz w:val="24"/>
          <w:szCs w:val="24"/>
        </w:rPr>
        <w:t xml:space="preserve">the people to stay together no matter the distance, </w:t>
      </w:r>
      <w:r w:rsidR="00A13821">
        <w:rPr>
          <w:rFonts w:ascii="Times New Roman" w:hAnsi="Times New Roman" w:cs="Times New Roman"/>
          <w:sz w:val="24"/>
          <w:szCs w:val="24"/>
        </w:rPr>
        <w:t xml:space="preserve">at the same time </w:t>
      </w:r>
      <w:r w:rsidR="000460BE">
        <w:rPr>
          <w:rFonts w:ascii="Times New Roman" w:hAnsi="Times New Roman" w:cs="Times New Roman"/>
          <w:sz w:val="24"/>
          <w:szCs w:val="24"/>
        </w:rPr>
        <w:t xml:space="preserve">created a distracting atmosphere, </w:t>
      </w:r>
      <w:r w:rsidR="00FC3C66">
        <w:rPr>
          <w:rFonts w:ascii="Times New Roman" w:hAnsi="Times New Roman" w:cs="Times New Roman"/>
          <w:sz w:val="24"/>
          <w:szCs w:val="24"/>
        </w:rPr>
        <w:t>removed the need to visit other</w:t>
      </w:r>
      <w:r w:rsidR="00A13821">
        <w:rPr>
          <w:rFonts w:ascii="Times New Roman" w:hAnsi="Times New Roman" w:cs="Times New Roman"/>
          <w:sz w:val="24"/>
          <w:szCs w:val="24"/>
        </w:rPr>
        <w:t>s</w:t>
      </w:r>
      <w:r w:rsidR="00FC3C66">
        <w:rPr>
          <w:rFonts w:ascii="Times New Roman" w:hAnsi="Times New Roman" w:cs="Times New Roman"/>
          <w:sz w:val="24"/>
          <w:szCs w:val="24"/>
        </w:rPr>
        <w:t xml:space="preserve">, and </w:t>
      </w:r>
      <w:r w:rsidR="00DF2FDF">
        <w:rPr>
          <w:rFonts w:ascii="Times New Roman" w:hAnsi="Times New Roman" w:cs="Times New Roman"/>
          <w:sz w:val="24"/>
          <w:szCs w:val="24"/>
        </w:rPr>
        <w:t xml:space="preserve">limits social interaction </w:t>
      </w:r>
    </w:p>
    <w:p w14:paraId="051CB3D4" w14:textId="77777777" w:rsidR="00260DB5" w:rsidRDefault="00260DB5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45253E" w14:textId="7394CA26" w:rsidR="00260DB5" w:rsidRDefault="00260DB5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Supports: </w:t>
      </w:r>
    </w:p>
    <w:p w14:paraId="620DF8D4" w14:textId="5BC2ECEB" w:rsidR="00175024" w:rsidRDefault="003D4B49" w:rsidP="0017502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p</w:t>
      </w:r>
      <w:r w:rsidR="00175024">
        <w:rPr>
          <w:rFonts w:ascii="Times New Roman" w:hAnsi="Times New Roman" w:cs="Times New Roman"/>
          <w:sz w:val="24"/>
          <w:szCs w:val="24"/>
        </w:rPr>
        <w:t xml:space="preserve">hones create a distracting atmosphere that </w:t>
      </w:r>
      <w:r>
        <w:rPr>
          <w:rFonts w:ascii="Times New Roman" w:hAnsi="Times New Roman" w:cs="Times New Roman"/>
          <w:sz w:val="24"/>
          <w:szCs w:val="24"/>
        </w:rPr>
        <w:t>keeps</w:t>
      </w:r>
      <w:r w:rsidR="00175024">
        <w:rPr>
          <w:rFonts w:ascii="Times New Roman" w:hAnsi="Times New Roman" w:cs="Times New Roman"/>
          <w:sz w:val="24"/>
          <w:szCs w:val="24"/>
        </w:rPr>
        <w:t xml:space="preserve"> us </w:t>
      </w:r>
      <w:r w:rsidR="00F719EB">
        <w:rPr>
          <w:rFonts w:ascii="Times New Roman" w:hAnsi="Times New Roman" w:cs="Times New Roman"/>
          <w:sz w:val="24"/>
          <w:szCs w:val="24"/>
        </w:rPr>
        <w:t xml:space="preserve">trapped in our own world </w:t>
      </w:r>
    </w:p>
    <w:p w14:paraId="0310A6E5" w14:textId="6607D3A1" w:rsidR="00260DB5" w:rsidRDefault="00175024" w:rsidP="0017502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B49">
        <w:rPr>
          <w:rFonts w:ascii="Times New Roman" w:hAnsi="Times New Roman" w:cs="Times New Roman"/>
          <w:sz w:val="24"/>
          <w:szCs w:val="24"/>
        </w:rPr>
        <w:t>Smart p</w:t>
      </w:r>
      <w:r w:rsidR="00F54B43">
        <w:rPr>
          <w:rFonts w:ascii="Times New Roman" w:hAnsi="Times New Roman" w:cs="Times New Roman"/>
          <w:sz w:val="24"/>
          <w:szCs w:val="24"/>
        </w:rPr>
        <w:t>hones</w:t>
      </w:r>
      <w:r w:rsidR="00097180">
        <w:rPr>
          <w:rFonts w:ascii="Times New Roman" w:hAnsi="Times New Roman" w:cs="Times New Roman"/>
          <w:sz w:val="24"/>
          <w:szCs w:val="24"/>
        </w:rPr>
        <w:t xml:space="preserve"> allow us to</w:t>
      </w:r>
      <w:r w:rsidR="002074A8">
        <w:rPr>
          <w:rFonts w:ascii="Times New Roman" w:hAnsi="Times New Roman" w:cs="Times New Roman"/>
          <w:sz w:val="24"/>
          <w:szCs w:val="24"/>
        </w:rPr>
        <w:t xml:space="preserve"> see</w:t>
      </w:r>
      <w:r w:rsidR="005B736B">
        <w:rPr>
          <w:rFonts w:ascii="Times New Roman" w:hAnsi="Times New Roman" w:cs="Times New Roman"/>
          <w:sz w:val="24"/>
          <w:szCs w:val="24"/>
        </w:rPr>
        <w:t xml:space="preserve"> and talk to</w:t>
      </w:r>
      <w:r w:rsidR="002074A8">
        <w:rPr>
          <w:rFonts w:ascii="Times New Roman" w:hAnsi="Times New Roman" w:cs="Times New Roman"/>
          <w:sz w:val="24"/>
          <w:szCs w:val="24"/>
        </w:rPr>
        <w:t xml:space="preserve"> anyone we want, but at the same time </w:t>
      </w:r>
      <w:r w:rsidR="005B736B">
        <w:rPr>
          <w:rFonts w:ascii="Times New Roman" w:hAnsi="Times New Roman" w:cs="Times New Roman"/>
          <w:sz w:val="24"/>
          <w:szCs w:val="24"/>
        </w:rPr>
        <w:t>remove</w:t>
      </w:r>
      <w:r w:rsidR="002074A8">
        <w:rPr>
          <w:rFonts w:ascii="Times New Roman" w:hAnsi="Times New Roman" w:cs="Times New Roman"/>
          <w:sz w:val="24"/>
          <w:szCs w:val="24"/>
        </w:rPr>
        <w:t xml:space="preserve"> the need to </w:t>
      </w:r>
      <w:r w:rsidR="009F3461">
        <w:rPr>
          <w:rFonts w:ascii="Times New Roman" w:hAnsi="Times New Roman" w:cs="Times New Roman"/>
          <w:sz w:val="24"/>
          <w:szCs w:val="24"/>
        </w:rPr>
        <w:t xml:space="preserve">go anywhere </w:t>
      </w:r>
    </w:p>
    <w:p w14:paraId="58B0FC1E" w14:textId="653862EC" w:rsidR="007D3146" w:rsidRPr="00175024" w:rsidRDefault="00C665C9" w:rsidP="0017502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smart phones allow u</w:t>
      </w:r>
      <w:r w:rsidR="009F34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talk to anyone at any </w:t>
      </w:r>
      <w:r w:rsidR="00FC3C66">
        <w:rPr>
          <w:rFonts w:ascii="Times New Roman" w:hAnsi="Times New Roman" w:cs="Times New Roman"/>
          <w:sz w:val="24"/>
          <w:szCs w:val="24"/>
        </w:rPr>
        <w:t>time</w:t>
      </w:r>
      <w:r w:rsidR="00A13821">
        <w:rPr>
          <w:rFonts w:ascii="Times New Roman" w:hAnsi="Times New Roman" w:cs="Times New Roman"/>
          <w:sz w:val="24"/>
          <w:szCs w:val="24"/>
        </w:rPr>
        <w:t xml:space="preserve">, it </w:t>
      </w:r>
      <w:r>
        <w:rPr>
          <w:rFonts w:ascii="Times New Roman" w:hAnsi="Times New Roman" w:cs="Times New Roman"/>
          <w:sz w:val="24"/>
          <w:szCs w:val="24"/>
        </w:rPr>
        <w:t xml:space="preserve">stops us from creating real relationships with those around us. </w:t>
      </w:r>
    </w:p>
    <w:sectPr w:rsidR="007D3146" w:rsidRPr="001750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E283C" w14:textId="77777777" w:rsidR="00F019DE" w:rsidRDefault="00F019DE" w:rsidP="00227A91">
      <w:pPr>
        <w:spacing w:after="0" w:line="240" w:lineRule="auto"/>
      </w:pPr>
      <w:r>
        <w:separator/>
      </w:r>
    </w:p>
  </w:endnote>
  <w:endnote w:type="continuationSeparator" w:id="0">
    <w:p w14:paraId="50D0C70F" w14:textId="77777777" w:rsidR="00F019DE" w:rsidRDefault="00F019DE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7DF42" w14:textId="77777777" w:rsidR="00F019DE" w:rsidRDefault="00F019DE" w:rsidP="00227A91">
      <w:pPr>
        <w:spacing w:after="0" w:line="240" w:lineRule="auto"/>
      </w:pPr>
      <w:r>
        <w:separator/>
      </w:r>
    </w:p>
  </w:footnote>
  <w:footnote w:type="continuationSeparator" w:id="0">
    <w:p w14:paraId="3923CA99" w14:textId="77777777" w:rsidR="00F019DE" w:rsidRDefault="00F019DE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3DBA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56D5"/>
    <w:multiLevelType w:val="hybridMultilevel"/>
    <w:tmpl w:val="A64C3FF0"/>
    <w:lvl w:ilvl="0" w:tplc="8FF2A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387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E6"/>
    <w:rsid w:val="000460BE"/>
    <w:rsid w:val="00071F6D"/>
    <w:rsid w:val="00097180"/>
    <w:rsid w:val="000D11A8"/>
    <w:rsid w:val="000D7939"/>
    <w:rsid w:val="00125649"/>
    <w:rsid w:val="00134B1E"/>
    <w:rsid w:val="00175024"/>
    <w:rsid w:val="002074A8"/>
    <w:rsid w:val="00210B43"/>
    <w:rsid w:val="00227A91"/>
    <w:rsid w:val="00260DB5"/>
    <w:rsid w:val="00263C66"/>
    <w:rsid w:val="003D4B49"/>
    <w:rsid w:val="004236C3"/>
    <w:rsid w:val="004D36E6"/>
    <w:rsid w:val="00524897"/>
    <w:rsid w:val="005542B7"/>
    <w:rsid w:val="005B736B"/>
    <w:rsid w:val="005C5CE4"/>
    <w:rsid w:val="005E2038"/>
    <w:rsid w:val="00715822"/>
    <w:rsid w:val="00797C77"/>
    <w:rsid w:val="007D3146"/>
    <w:rsid w:val="007F4B50"/>
    <w:rsid w:val="00846050"/>
    <w:rsid w:val="008C2F20"/>
    <w:rsid w:val="008E320D"/>
    <w:rsid w:val="009C1034"/>
    <w:rsid w:val="009D21FD"/>
    <w:rsid w:val="009F3461"/>
    <w:rsid w:val="00A13821"/>
    <w:rsid w:val="00A15D48"/>
    <w:rsid w:val="00AC3C57"/>
    <w:rsid w:val="00AE7220"/>
    <w:rsid w:val="00B42144"/>
    <w:rsid w:val="00B965DB"/>
    <w:rsid w:val="00C63483"/>
    <w:rsid w:val="00C665C9"/>
    <w:rsid w:val="00D51909"/>
    <w:rsid w:val="00DB71E0"/>
    <w:rsid w:val="00DF2FDF"/>
    <w:rsid w:val="00EC4A9C"/>
    <w:rsid w:val="00F019DE"/>
    <w:rsid w:val="00F54B43"/>
    <w:rsid w:val="00F5605C"/>
    <w:rsid w:val="00F719EB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1C4"/>
  <w15:chartTrackingRefBased/>
  <w15:docId w15:val="{081C85D1-C97B-4F3E-95C2-3295D0B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17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28</cp:revision>
  <dcterms:created xsi:type="dcterms:W3CDTF">2025-01-29T20:45:00Z</dcterms:created>
  <dcterms:modified xsi:type="dcterms:W3CDTF">2025-01-31T16:36:00Z</dcterms:modified>
</cp:coreProperties>
</file>