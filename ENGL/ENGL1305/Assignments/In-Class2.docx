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C0B1E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32B34D19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23A191B3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</w:t>
      </w:r>
      <w:r w:rsidR="00134B1E">
        <w:rPr>
          <w:rFonts w:ascii="Times New Roman" w:hAnsi="Times New Roman" w:cs="Times New Roman"/>
          <w:sz w:val="24"/>
          <w:szCs w:val="24"/>
        </w:rPr>
        <w:t>5</w:t>
      </w:r>
      <w:r w:rsidRPr="00AC3C57">
        <w:rPr>
          <w:rFonts w:ascii="Times New Roman" w:hAnsi="Times New Roman" w:cs="Times New Roman"/>
          <w:sz w:val="24"/>
          <w:szCs w:val="24"/>
        </w:rPr>
        <w:t>-</w:t>
      </w:r>
      <w:r w:rsidR="00797C77">
        <w:rPr>
          <w:rFonts w:ascii="Times New Roman" w:hAnsi="Times New Roman" w:cs="Times New Roman"/>
          <w:sz w:val="24"/>
          <w:szCs w:val="24"/>
        </w:rPr>
        <w:t>00</w:t>
      </w:r>
      <w:r w:rsidR="00134B1E">
        <w:rPr>
          <w:rFonts w:ascii="Times New Roman" w:hAnsi="Times New Roman" w:cs="Times New Roman"/>
          <w:sz w:val="24"/>
          <w:szCs w:val="24"/>
        </w:rPr>
        <w:t>1</w:t>
      </w:r>
    </w:p>
    <w:p w14:paraId="085F3CCC" w14:textId="77777777" w:rsidR="00227A91" w:rsidRPr="00AC3C57" w:rsidRDefault="00134B1E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1-27-25</w:t>
      </w:r>
    </w:p>
    <w:p w14:paraId="48AC1D80" w14:textId="66E35967" w:rsidR="00227A91" w:rsidRPr="00AC3C57" w:rsidRDefault="00DF14EA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In-Class 2</w:t>
      </w:r>
    </w:p>
    <w:p w14:paraId="0DF4849B" w14:textId="20E44B04" w:rsidR="000A7F8D" w:rsidRDefault="008C0F04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January 23, 2025, </w:t>
      </w:r>
      <w:r w:rsidR="00414B83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was a</w:t>
      </w:r>
      <w:r w:rsidR="00414B83">
        <w:rPr>
          <w:rFonts w:ascii="Times New Roman" w:hAnsi="Times New Roman" w:cs="Times New Roman"/>
          <w:sz w:val="24"/>
          <w:szCs w:val="24"/>
        </w:rPr>
        <w:t xml:space="preserve"> showcase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414B83">
        <w:rPr>
          <w:rFonts w:ascii="Times New Roman" w:hAnsi="Times New Roman" w:cs="Times New Roman"/>
          <w:sz w:val="24"/>
          <w:szCs w:val="24"/>
        </w:rPr>
        <w:t xml:space="preserve"> excited me. This was, of course, the announcement of the switch 2</w:t>
      </w:r>
      <w:r w:rsidR="00F03992">
        <w:rPr>
          <w:rFonts w:ascii="Times New Roman" w:hAnsi="Times New Roman" w:cs="Times New Roman"/>
          <w:sz w:val="24"/>
          <w:szCs w:val="24"/>
        </w:rPr>
        <w:t xml:space="preserve">. The switch 2 is revolutionary, taking the bulky PlayStation </w:t>
      </w:r>
      <w:r w:rsidR="00E534CF">
        <w:rPr>
          <w:rFonts w:ascii="Times New Roman" w:hAnsi="Times New Roman" w:cs="Times New Roman"/>
          <w:sz w:val="24"/>
          <w:szCs w:val="24"/>
        </w:rPr>
        <w:t xml:space="preserve">4 and turning it into a compact mobile device that can be easily taken with you anywhere. </w:t>
      </w:r>
      <w:r w:rsidR="000A7F8D">
        <w:rPr>
          <w:rFonts w:ascii="Times New Roman" w:hAnsi="Times New Roman" w:cs="Times New Roman"/>
          <w:sz w:val="24"/>
          <w:szCs w:val="24"/>
        </w:rPr>
        <w:br w:type="page"/>
      </w:r>
    </w:p>
    <w:p w14:paraId="711E92E5" w14:textId="7B11E7DC" w:rsidR="00B965DB" w:rsidRDefault="00882133" w:rsidP="0088213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Works Cited </w:t>
      </w:r>
    </w:p>
    <w:p w14:paraId="5723313B" w14:textId="18B46F98" w:rsidR="000F7124" w:rsidRPr="00AC3C57" w:rsidRDefault="00424E12" w:rsidP="00EE7AF2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24E12">
        <w:rPr>
          <w:rFonts w:ascii="Times New Roman" w:hAnsi="Times New Roman" w:cs="Times New Roman"/>
          <w:sz w:val="24"/>
          <w:szCs w:val="24"/>
        </w:rPr>
        <w:t> Wiesel, Elie. “The Perils of Indifference.” </w:t>
      </w:r>
      <w:r w:rsidRPr="00424E12">
        <w:rPr>
          <w:rFonts w:ascii="Times New Roman" w:hAnsi="Times New Roman" w:cs="Times New Roman"/>
          <w:i/>
          <w:iCs/>
          <w:sz w:val="24"/>
          <w:szCs w:val="24"/>
        </w:rPr>
        <w:t>The History Place</w:t>
      </w:r>
      <w:r w:rsidRPr="00424E12">
        <w:rPr>
          <w:rFonts w:ascii="Times New Roman" w:hAnsi="Times New Roman" w:cs="Times New Roman"/>
          <w:sz w:val="24"/>
          <w:szCs w:val="24"/>
        </w:rPr>
        <w:t>, April 12, 1999, </w:t>
      </w:r>
      <w:hyperlink r:id="rId6" w:tgtFrame="_blank" w:history="1">
        <w:r w:rsidRPr="00424E12">
          <w:rPr>
            <w:rStyle w:val="Hyperlink"/>
            <w:rFonts w:ascii="Times New Roman" w:hAnsi="Times New Roman" w:cs="Times New Roman"/>
            <w:sz w:val="24"/>
            <w:szCs w:val="24"/>
          </w:rPr>
          <w:t>https://history.hanover.edu/courses/excerpts/111wiesel.htmlLinks to an external site.</w:t>
        </w:r>
      </w:hyperlink>
    </w:p>
    <w:sectPr w:rsidR="000F7124" w:rsidRPr="00AC3C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E8256" w14:textId="77777777" w:rsidR="00A629F6" w:rsidRDefault="00A629F6" w:rsidP="00227A91">
      <w:pPr>
        <w:spacing w:after="0" w:line="240" w:lineRule="auto"/>
      </w:pPr>
      <w:r>
        <w:separator/>
      </w:r>
    </w:p>
  </w:endnote>
  <w:endnote w:type="continuationSeparator" w:id="0">
    <w:p w14:paraId="666B6190" w14:textId="77777777" w:rsidR="00A629F6" w:rsidRDefault="00A629F6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8BDB3" w14:textId="77777777" w:rsidR="00A629F6" w:rsidRDefault="00A629F6" w:rsidP="00227A91">
      <w:pPr>
        <w:spacing w:after="0" w:line="240" w:lineRule="auto"/>
      </w:pPr>
      <w:r>
        <w:separator/>
      </w:r>
    </w:p>
  </w:footnote>
  <w:footnote w:type="continuationSeparator" w:id="0">
    <w:p w14:paraId="4A3341DF" w14:textId="77777777" w:rsidR="00A629F6" w:rsidRDefault="00A629F6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B3CA5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13"/>
    <w:rsid w:val="00053813"/>
    <w:rsid w:val="000A7F8D"/>
    <w:rsid w:val="000D11A8"/>
    <w:rsid w:val="000F7124"/>
    <w:rsid w:val="00134B1E"/>
    <w:rsid w:val="00210B43"/>
    <w:rsid w:val="00227A91"/>
    <w:rsid w:val="002C5A02"/>
    <w:rsid w:val="00414B83"/>
    <w:rsid w:val="00424E12"/>
    <w:rsid w:val="00524897"/>
    <w:rsid w:val="005542B7"/>
    <w:rsid w:val="00715822"/>
    <w:rsid w:val="00797C77"/>
    <w:rsid w:val="00882133"/>
    <w:rsid w:val="00891C0B"/>
    <w:rsid w:val="008C0F04"/>
    <w:rsid w:val="008E320D"/>
    <w:rsid w:val="00A15D48"/>
    <w:rsid w:val="00A43CC6"/>
    <w:rsid w:val="00A629F6"/>
    <w:rsid w:val="00AC3C57"/>
    <w:rsid w:val="00B965DB"/>
    <w:rsid w:val="00C63483"/>
    <w:rsid w:val="00D51909"/>
    <w:rsid w:val="00DF14EA"/>
    <w:rsid w:val="00E534CF"/>
    <w:rsid w:val="00E817AE"/>
    <w:rsid w:val="00EE7AF2"/>
    <w:rsid w:val="00F03992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25C5"/>
  <w15:chartTrackingRefBased/>
  <w15:docId w15:val="{E662A137-0FF4-4AA0-B382-7D79D3DF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character" w:styleId="Hyperlink">
    <w:name w:val="Hyperlink"/>
    <w:basedOn w:val="DefaultParagraphFont"/>
    <w:uiPriority w:val="99"/>
    <w:unhideWhenUsed/>
    <w:rsid w:val="00424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story.hanover.edu/courses/excerpts/111wiese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16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16</cp:revision>
  <dcterms:created xsi:type="dcterms:W3CDTF">2025-01-27T20:45:00Z</dcterms:created>
  <dcterms:modified xsi:type="dcterms:W3CDTF">2025-01-27T21:01:00Z</dcterms:modified>
</cp:coreProperties>
</file>